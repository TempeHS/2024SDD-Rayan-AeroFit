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459" w14:textId="77777777" w:rsidR="006C7A93" w:rsidRPr="00C241E3" w:rsidRDefault="00000000" w:rsidP="000F4FB8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UAT Plan</w:t>
      </w:r>
    </w:p>
    <w:p w14:paraId="68E3642D" w14:textId="77777777" w:rsidR="006C7A93" w:rsidRPr="00C241E3" w:rsidRDefault="00000000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for</w:t>
      </w:r>
    </w:p>
    <w:p w14:paraId="7686F4E0" w14:textId="77777777" w:rsidR="00713891" w:rsidRPr="00C241E3" w:rsidRDefault="0044074C">
      <w:pPr>
        <w:jc w:val="center"/>
        <w:rPr>
          <w:b/>
          <w:bCs/>
          <w:sz w:val="140"/>
          <w:szCs w:val="140"/>
        </w:rPr>
      </w:pPr>
      <w:r w:rsidRPr="00C241E3">
        <w:rPr>
          <w:b/>
          <w:bCs/>
          <w:sz w:val="140"/>
          <w:szCs w:val="140"/>
        </w:rPr>
        <w:t>AeroFit</w:t>
      </w:r>
    </w:p>
    <w:p w14:paraId="326D301C" w14:textId="77777777" w:rsidR="006C7A93" w:rsidRDefault="00000000" w:rsidP="0044074C">
      <w:pPr>
        <w:rPr>
          <w:sz w:val="140"/>
          <w:szCs w:val="140"/>
        </w:rPr>
      </w:pPr>
      <w:r>
        <w:br w:type="page"/>
      </w:r>
    </w:p>
    <w:p w14:paraId="21DB69E1" w14:textId="77777777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979B00E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C6408B0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6C76CB">
              <w:rPr>
                <w:rStyle w:val="Hyperlink"/>
                <w:noProof/>
              </w:rPr>
              <w:t>1.1.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Objectives and business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_Toc139546476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4AE2EAA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6C76CB">
              <w:rPr>
                <w:rStyle w:val="Hyperlink"/>
                <w:noProof/>
              </w:rPr>
              <w:t>1.2.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_Toc139546477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19410AB9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6C76CB">
              <w:rPr>
                <w:rStyle w:val="Hyperlink"/>
                <w:noProof/>
              </w:rPr>
              <w:t>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Testing team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_Toc139546478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4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F452250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6C76CB">
              <w:rPr>
                <w:rStyle w:val="Hyperlink"/>
                <w:noProof/>
              </w:rPr>
              <w:t>3.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Environmental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_Toc139546479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A423F5D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6C76CB">
              <w:rPr>
                <w:rStyle w:val="Hyperlink"/>
                <w:noProof/>
              </w:rPr>
              <w:t>3.1.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Hardware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_Toc139546480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A85A6A1" w14:textId="7777777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6C76CB">
              <w:rPr>
                <w:rStyle w:val="Hyperlink"/>
                <w:noProof/>
              </w:rPr>
              <w:t>3.2.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Software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_Toc139546481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24565225" w14:textId="7777777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6C76CB">
              <w:rPr>
                <w:rStyle w:val="Hyperlink"/>
                <w:noProof/>
              </w:rPr>
              <w:t>4.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 Scripts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_Toc139546482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1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1E9A1F40" w14:textId="77777777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9AD8A82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31A74FCE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7AAD5C9C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58A8A0D5" w14:textId="67018D94" w:rsidR="00350684" w:rsidRDefault="0044074C" w:rsidP="00350684">
      <w:r>
        <w:t>The goal for Sprint 0.</w:t>
      </w:r>
      <w:r w:rsidR="00350684">
        <w:t>3</w:t>
      </w:r>
      <w:r w:rsidR="006B6113">
        <w:t xml:space="preserve"> </w:t>
      </w:r>
      <w:r>
        <w:t>is to have set up a</w:t>
      </w:r>
      <w:r w:rsidR="00350684">
        <w:t xml:space="preserve"> fully functioning</w:t>
      </w:r>
      <w:r>
        <w:t xml:space="preserve"> </w:t>
      </w:r>
      <w:r w:rsidR="00350684">
        <w:t>simple logbook</w:t>
      </w:r>
      <w:r w:rsidR="006B6113">
        <w:t xml:space="preserve"> </w:t>
      </w:r>
      <w:r w:rsidR="00350684">
        <w:t xml:space="preserve">page </w:t>
      </w:r>
      <w:r w:rsidR="006B6113">
        <w:t>that allows the user to</w:t>
      </w:r>
      <w:bookmarkStart w:id="2" w:name="_Toc139546477"/>
      <w:r w:rsidR="00350684">
        <w:t xml:space="preserve"> record their workouts as log entries. These entries should have the correct date stamped on them and be erasable.</w:t>
      </w:r>
    </w:p>
    <w:p w14:paraId="1C7DCB9A" w14:textId="77777777" w:rsidR="00350684" w:rsidRDefault="00350684" w:rsidP="00350684"/>
    <w:p w14:paraId="76B215A1" w14:textId="77777777" w:rsidR="00350684" w:rsidRDefault="0044074C" w:rsidP="00F30BCE">
      <w:r w:rsidRPr="00350684">
        <w:t>Scope</w:t>
      </w:r>
      <w:bookmarkEnd w:id="2"/>
      <w:r w:rsidR="007246D3" w:rsidRPr="00350684">
        <w:t>:</w:t>
      </w:r>
      <w:r w:rsidR="00AA316A" w:rsidRPr="00350684">
        <w:br/>
      </w:r>
      <w:r w:rsidR="00AA316A">
        <w:br/>
        <w:t xml:space="preserve">AeroFit is now capable of </w:t>
      </w:r>
      <w:r w:rsidR="00350684">
        <w:t>recording workouts via a logbook.</w:t>
      </w:r>
    </w:p>
    <w:p w14:paraId="67C6D783" w14:textId="05BB1F72" w:rsidR="006C7A93" w:rsidRDefault="00AA316A" w:rsidP="00F30BCE">
      <w:r>
        <w:br/>
      </w:r>
      <w:r w:rsidRPr="00056C2E">
        <w:rPr>
          <w:b/>
          <w:bCs/>
        </w:rPr>
        <w:t xml:space="preserve">For this </w:t>
      </w:r>
      <w:r w:rsidR="00056C2E" w:rsidRPr="00056C2E">
        <w:rPr>
          <w:b/>
          <w:bCs/>
        </w:rPr>
        <w:t>UAT</w:t>
      </w:r>
      <w:r w:rsidRPr="00056C2E">
        <w:rPr>
          <w:b/>
          <w:bCs/>
        </w:rPr>
        <w:t>, we’d like test:</w:t>
      </w:r>
      <w:r>
        <w:t xml:space="preserve"> </w:t>
      </w:r>
    </w:p>
    <w:p w14:paraId="7C5E6517" w14:textId="3B017B67" w:rsidR="0012008A" w:rsidRDefault="00AA316A" w:rsidP="006B6113">
      <w:pPr>
        <w:pStyle w:val="ListParagraph"/>
        <w:numPr>
          <w:ilvl w:val="0"/>
          <w:numId w:val="22"/>
        </w:numPr>
      </w:pPr>
      <w:r>
        <w:t xml:space="preserve">Does </w:t>
      </w:r>
      <w:r w:rsidR="006B6113">
        <w:t xml:space="preserve">the </w:t>
      </w:r>
      <w:r w:rsidR="00350684">
        <w:t>Logbook</w:t>
      </w:r>
      <w:r w:rsidR="006B6113">
        <w:t xml:space="preserve"> page UI load properly?</w:t>
      </w:r>
    </w:p>
    <w:p w14:paraId="57D23215" w14:textId="3B1D2B7D" w:rsidR="00350684" w:rsidRDefault="00350684" w:rsidP="00056C2E">
      <w:pPr>
        <w:pStyle w:val="ListParagraph"/>
        <w:numPr>
          <w:ilvl w:val="0"/>
          <w:numId w:val="22"/>
        </w:numPr>
      </w:pPr>
      <w:r>
        <w:t xml:space="preserve">Does recording multiple entries work as intended? </w:t>
      </w:r>
    </w:p>
    <w:p w14:paraId="248823BA" w14:textId="65F0CF14" w:rsidR="00350684" w:rsidRDefault="00350684" w:rsidP="00056C2E">
      <w:pPr>
        <w:pStyle w:val="ListParagraph"/>
        <w:numPr>
          <w:ilvl w:val="0"/>
          <w:numId w:val="22"/>
        </w:numPr>
      </w:pPr>
      <w:r>
        <w:t>Are entries removable?</w:t>
      </w:r>
    </w:p>
    <w:p w14:paraId="14194383" w14:textId="037A95D9" w:rsidR="00350684" w:rsidRPr="00350684" w:rsidRDefault="00350684" w:rsidP="00056C2E">
      <w:pPr>
        <w:pStyle w:val="ListParagraph"/>
        <w:numPr>
          <w:ilvl w:val="0"/>
          <w:numId w:val="22"/>
        </w:numPr>
      </w:pPr>
      <w:r>
        <w:t>Are error messages triggered by invalid input?</w:t>
      </w:r>
    </w:p>
    <w:p w14:paraId="41424CDA" w14:textId="3AEAAB9D" w:rsidR="00056C2E" w:rsidRPr="00350684" w:rsidRDefault="00056C2E" w:rsidP="00350684">
      <w:pPr>
        <w:ind w:left="360"/>
      </w:pPr>
      <w:r w:rsidRPr="00350684">
        <w:rPr>
          <w:b/>
          <w:bCs/>
        </w:rPr>
        <w:br/>
        <w:t>For this UAT, we are NOT testing:</w:t>
      </w:r>
    </w:p>
    <w:p w14:paraId="5638C976" w14:textId="51A81436" w:rsidR="00056C2E" w:rsidRDefault="00350684" w:rsidP="00056C2E">
      <w:pPr>
        <w:pStyle w:val="ListParagraph"/>
        <w:numPr>
          <w:ilvl w:val="0"/>
          <w:numId w:val="22"/>
        </w:numPr>
      </w:pPr>
      <w:r>
        <w:t>If Logbook saves data to local stora</w:t>
      </w:r>
      <w:r w:rsidR="00160538">
        <w:t>ge</w:t>
      </w:r>
    </w:p>
    <w:p w14:paraId="48622D74" w14:textId="77777777" w:rsidR="0019570F" w:rsidRDefault="000F4FB8" w:rsidP="00AF592C">
      <w:pPr>
        <w:pStyle w:val="Heading2"/>
        <w:numPr>
          <w:ilvl w:val="1"/>
          <w:numId w:val="8"/>
        </w:numPr>
      </w:pPr>
      <w:r>
        <w:lastRenderedPageBreak/>
        <w:t>System Diagrams</w:t>
      </w:r>
    </w:p>
    <w:p w14:paraId="4105E7A6" w14:textId="4D65F3B6" w:rsidR="00B514F7" w:rsidRPr="00B514F7" w:rsidRDefault="00B514F7" w:rsidP="00B514F7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01A7BB3B" wp14:editId="55FFF303">
            <wp:extent cx="4802894" cy="3880800"/>
            <wp:effectExtent l="0" t="0" r="0" b="5715"/>
            <wp:docPr id="389986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6907" name="Picture 389986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78" cy="3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BAAC" w14:textId="77777777" w:rsidR="0019570F" w:rsidRPr="0019570F" w:rsidRDefault="0019570F" w:rsidP="0019570F"/>
    <w:p w14:paraId="52A262F0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t>Testing team</w:t>
      </w:r>
      <w:bookmarkEnd w:id="3"/>
    </w:p>
    <w:p w14:paraId="3ABA6EB3" w14:textId="77777777" w:rsidR="006C7A93" w:rsidRDefault="00000000">
      <w:r>
        <w:t>In this section, list out members of your QA team and what their roles will be during UAT.</w:t>
      </w:r>
    </w:p>
    <w:p w14:paraId="1D3596E1" w14:textId="77777777" w:rsidR="004D5D46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D5D46" w14:paraId="64BEB97E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504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24AC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D5D46" w14:paraId="32C23737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FCE8" w14:textId="77777777" w:rsidR="004D5D46" w:rsidRDefault="00036375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Khushal Manohar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F380" w14:textId="2E8CDA8F" w:rsidR="004D5D46" w:rsidRDefault="006B6113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Ensure that the UI loads properly, </w:t>
            </w:r>
            <w:r w:rsidR="00EE03BD">
              <w:t>that recording and deleting multiple entries work, and the date printed on</w:t>
            </w:r>
            <w:r w:rsidR="00D230F2">
              <w:t xml:space="preserve"> each log entry</w:t>
            </w:r>
            <w:r w:rsidR="00EE03BD">
              <w:t xml:space="preserve"> is accurate.</w:t>
            </w:r>
          </w:p>
        </w:tc>
      </w:tr>
    </w:tbl>
    <w:p w14:paraId="5FCCF7EB" w14:textId="77777777" w:rsidR="004D5D46" w:rsidRDefault="004D5D46"/>
    <w:p w14:paraId="554FE263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t>Environmental requirements</w:t>
      </w:r>
      <w:bookmarkEnd w:id="4"/>
    </w:p>
    <w:p w14:paraId="74ACDF01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26F430E9" w14:textId="77777777" w:rsidR="006C7A93" w:rsidRDefault="002F4F34" w:rsidP="00056C2E">
      <w:pPr>
        <w:pStyle w:val="ListParagraph"/>
        <w:numPr>
          <w:ilvl w:val="0"/>
          <w:numId w:val="22"/>
        </w:numPr>
      </w:pPr>
      <w:r>
        <w:t>Apple iPhone 7 or newer</w:t>
      </w:r>
    </w:p>
    <w:p w14:paraId="010524C1" w14:textId="77777777" w:rsidR="009C4AFB" w:rsidRDefault="009C4AFB" w:rsidP="009C4AFB"/>
    <w:p w14:paraId="3D5FA5E1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lastRenderedPageBreak/>
        <w:t>Software requirements</w:t>
      </w:r>
      <w:bookmarkEnd w:id="6"/>
    </w:p>
    <w:p w14:paraId="196B7133" w14:textId="77777777" w:rsidR="004D5D46" w:rsidRDefault="002F4F34" w:rsidP="00056C2E">
      <w:pPr>
        <w:pStyle w:val="ListParagraph"/>
        <w:numPr>
          <w:ilvl w:val="0"/>
          <w:numId w:val="22"/>
        </w:numPr>
      </w:pPr>
      <w:r>
        <w:t>Safari Browser (iPhone)</w:t>
      </w:r>
    </w:p>
    <w:p w14:paraId="49E262E8" w14:textId="77777777" w:rsidR="009C4AFB" w:rsidRDefault="009C4AFB"/>
    <w:p w14:paraId="0CF92CA9" w14:textId="77777777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 xml:space="preserve">Network </w:t>
      </w:r>
      <w:r w:rsidR="00C241E3">
        <w:t>requirements.</w:t>
      </w:r>
    </w:p>
    <w:p w14:paraId="4E3302B8" w14:textId="77777777" w:rsidR="00713891" w:rsidRDefault="00C241E3" w:rsidP="00C241E3">
      <w:pPr>
        <w:pStyle w:val="ListParagraph"/>
        <w:numPr>
          <w:ilvl w:val="0"/>
          <w:numId w:val="22"/>
        </w:numPr>
      </w:pPr>
      <w:r>
        <w:t>S</w:t>
      </w:r>
      <w:r w:rsidR="00D60D25">
        <w:t>tandard internet connection</w:t>
      </w:r>
      <w:r>
        <w:t xml:space="preserve"> with </w:t>
      </w:r>
      <w:r w:rsidR="00D46822">
        <w:t>WWW</w:t>
      </w:r>
      <w:r>
        <w:t xml:space="preserve"> Connectivity</w:t>
      </w:r>
    </w:p>
    <w:p w14:paraId="15FC36F2" w14:textId="77777777" w:rsidR="007246D3" w:rsidRDefault="007246D3" w:rsidP="00C241E3">
      <w:pPr>
        <w:pStyle w:val="ListParagraph"/>
        <w:numPr>
          <w:ilvl w:val="0"/>
          <w:numId w:val="22"/>
        </w:numPr>
        <w:sectPr w:rsidR="007246D3" w:rsidSect="00A527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7D49D30" w14:textId="77777777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029EE18E" w14:textId="77777777" w:rsidR="006C7A93" w:rsidRDefault="00000000">
      <w:r>
        <w:t>This section is more important than it seems—it is crucial that both the QA team and the testers know what features must be tested, especially if you’re testing a lot at once.</w:t>
      </w:r>
    </w:p>
    <w:p w14:paraId="243FB105" w14:textId="77777777" w:rsidR="004D5D46" w:rsidRDefault="004D5D46"/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69"/>
        <w:gridCol w:w="1269"/>
        <w:gridCol w:w="4422"/>
        <w:gridCol w:w="4476"/>
        <w:gridCol w:w="3901"/>
      </w:tblGrid>
      <w:tr w:rsidR="00DF3774" w:rsidRPr="00713891" w14:paraId="0B732377" w14:textId="77777777" w:rsidTr="00DF3774">
        <w:tc>
          <w:tcPr>
            <w:tcW w:w="669" w:type="dxa"/>
          </w:tcPr>
          <w:p w14:paraId="3A76DBA5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1273" w:type="dxa"/>
          </w:tcPr>
          <w:p w14:paraId="7CD516B7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4422" w:type="dxa"/>
          </w:tcPr>
          <w:p w14:paraId="15D55927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4317" w:type="dxa"/>
          </w:tcPr>
          <w:p w14:paraId="34C9EB96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4056" w:type="dxa"/>
          </w:tcPr>
          <w:p w14:paraId="415F98BB" w14:textId="77777777" w:rsidR="004D5D46" w:rsidRPr="00713891" w:rsidRDefault="004D5D46" w:rsidP="005E2931">
            <w:pPr>
              <w:rPr>
                <w:b/>
                <w:bCs/>
              </w:rPr>
            </w:pPr>
          </w:p>
        </w:tc>
      </w:tr>
      <w:tr w:rsidR="00DF3774" w14:paraId="1C749DBC" w14:textId="77777777" w:rsidTr="00DF3774">
        <w:tc>
          <w:tcPr>
            <w:tcW w:w="669" w:type="dxa"/>
          </w:tcPr>
          <w:p w14:paraId="5B24446D" w14:textId="77777777" w:rsidR="004D5D46" w:rsidRDefault="00D46822" w:rsidP="005E2931">
            <w:r>
              <w:t>1</w:t>
            </w:r>
          </w:p>
        </w:tc>
        <w:tc>
          <w:tcPr>
            <w:tcW w:w="1273" w:type="dxa"/>
          </w:tcPr>
          <w:p w14:paraId="1961EC48" w14:textId="17A6C888" w:rsidR="004D5D46" w:rsidRDefault="006B6113" w:rsidP="005E2931">
            <w:r>
              <w:t>User Interface</w:t>
            </w:r>
          </w:p>
        </w:tc>
        <w:tc>
          <w:tcPr>
            <w:tcW w:w="4422" w:type="dxa"/>
          </w:tcPr>
          <w:p w14:paraId="5CB24219" w14:textId="667B379A" w:rsidR="00D60D25" w:rsidRDefault="00E27286" w:rsidP="00E27286">
            <w:pPr>
              <w:pStyle w:val="ListParagraph"/>
              <w:numPr>
                <w:ilvl w:val="0"/>
                <w:numId w:val="23"/>
              </w:numPr>
            </w:pPr>
            <w:r>
              <w:t xml:space="preserve">Navigate to </w:t>
            </w:r>
            <w:hyperlink r:id="rId8" w:history="1">
              <w:r w:rsidR="003E0524">
                <w:rPr>
                  <w:rStyle w:val="Hyperlink"/>
                </w:rPr>
                <w:t>https://tempehs.github.io/2024SDD-Rayan-Aero</w:t>
              </w:r>
              <w:r w:rsidR="003E0524">
                <w:rPr>
                  <w:rStyle w:val="Hyperlink"/>
                </w:rPr>
                <w:t>F</w:t>
              </w:r>
              <w:r w:rsidR="003E0524">
                <w:rPr>
                  <w:rStyle w:val="Hyperlink"/>
                </w:rPr>
                <w:t>it/l</w:t>
              </w:r>
              <w:r w:rsidR="003E0524">
                <w:rPr>
                  <w:rStyle w:val="Hyperlink"/>
                </w:rPr>
                <w:t>o</w:t>
              </w:r>
              <w:r w:rsidR="003E0524">
                <w:rPr>
                  <w:rStyle w:val="Hyperlink"/>
                </w:rPr>
                <w:t>g.html</w:t>
              </w:r>
            </w:hyperlink>
          </w:p>
          <w:p w14:paraId="6FE452AD" w14:textId="77777777" w:rsidR="00E27286" w:rsidRDefault="00E27286" w:rsidP="0038244A"/>
        </w:tc>
        <w:tc>
          <w:tcPr>
            <w:tcW w:w="4317" w:type="dxa"/>
          </w:tcPr>
          <w:p w14:paraId="0BA5BAC0" w14:textId="794DECC1" w:rsidR="00F87CE0" w:rsidRDefault="00F87CE0" w:rsidP="00F87CE0">
            <w:pPr>
              <w:pStyle w:val="ListParagraph"/>
              <w:numPr>
                <w:ilvl w:val="0"/>
                <w:numId w:val="27"/>
              </w:numPr>
            </w:pPr>
            <w:r>
              <w:t>The UI loads like this:</w:t>
            </w:r>
          </w:p>
          <w:p w14:paraId="084C4CEA" w14:textId="20110AF4" w:rsidR="00F87CE0" w:rsidRDefault="00F87CE0" w:rsidP="00F87CE0">
            <w:pPr>
              <w:pStyle w:val="ListParagraph"/>
            </w:pPr>
          </w:p>
          <w:p w14:paraId="65611A84" w14:textId="1F0CD7DB" w:rsidR="00F87CE0" w:rsidRPr="0038244A" w:rsidRDefault="003E0524" w:rsidP="0038244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77116A6" wp14:editId="74405D8F">
                  <wp:extent cx="2248323" cy="2387600"/>
                  <wp:effectExtent l="0" t="0" r="0" b="0"/>
                  <wp:docPr id="50904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04028" name="Picture 5090402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03" cy="23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59433A01" w14:textId="77777777" w:rsidR="004D5D46" w:rsidRDefault="004D5D46" w:rsidP="005E2931">
            <w:r w:rsidRPr="00C241E3">
              <w:rPr>
                <w:b/>
                <w:bCs/>
              </w:rPr>
              <w:t>Tester name:</w:t>
            </w:r>
            <w:r w:rsidR="00D60D25">
              <w:t xml:space="preserve"> </w:t>
            </w:r>
            <w:r w:rsidR="00513CD0">
              <w:t>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03"/>
            </w:tblGrid>
            <w:tr w:rsidR="004D5D46" w14:paraId="624BFDFA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03152277" w14:textId="77777777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CD7EA7F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61B3B246" w14:textId="77777777" w:rsidTr="00D60D25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185B499F" w14:textId="77777777" w:rsidR="004D5D46" w:rsidRDefault="004D5D46" w:rsidP="005E2931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241E86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45CB1F17" w14:textId="380BA61F" w:rsidR="004D5D46" w:rsidRDefault="004D5D46" w:rsidP="005E2931">
            <w:r w:rsidRPr="00C241E3">
              <w:rPr>
                <w:b/>
                <w:bCs/>
              </w:rPr>
              <w:t>Observations</w:t>
            </w:r>
            <w:r>
              <w:t>:</w:t>
            </w:r>
            <w:r w:rsidR="00D60D25">
              <w:br/>
            </w:r>
            <w:r w:rsidR="00F87CE0">
              <w:t xml:space="preserve">Yes everything </w:t>
            </w:r>
            <w:r w:rsidR="0038244A">
              <w:t>loads</w:t>
            </w:r>
          </w:p>
        </w:tc>
      </w:tr>
      <w:tr w:rsidR="00DF3774" w14:paraId="56103729" w14:textId="77777777" w:rsidTr="00DF3774">
        <w:tc>
          <w:tcPr>
            <w:tcW w:w="669" w:type="dxa"/>
          </w:tcPr>
          <w:p w14:paraId="40D3E9BF" w14:textId="77777777" w:rsidR="00D60D25" w:rsidRDefault="00513CD0" w:rsidP="00D60D25">
            <w:r>
              <w:t>2</w:t>
            </w:r>
          </w:p>
        </w:tc>
        <w:tc>
          <w:tcPr>
            <w:tcW w:w="1273" w:type="dxa"/>
          </w:tcPr>
          <w:p w14:paraId="1CBB23EC" w14:textId="27B905F5" w:rsidR="00D60D25" w:rsidRDefault="00A7764F" w:rsidP="00D60D25">
            <w:r>
              <w:t>Adding and</w:t>
            </w:r>
            <w:r w:rsidR="007B79A3">
              <w:t xml:space="preserve"> Deleting </w:t>
            </w:r>
            <w:r w:rsidR="0038244A">
              <w:t>Entries</w:t>
            </w:r>
          </w:p>
        </w:tc>
        <w:tc>
          <w:tcPr>
            <w:tcW w:w="4422" w:type="dxa"/>
          </w:tcPr>
          <w:p w14:paraId="0E65DEA0" w14:textId="60735C3F" w:rsidR="00F87CE0" w:rsidRDefault="00F87CE0" w:rsidP="00F87CE0">
            <w:pPr>
              <w:pStyle w:val="ListParagraph"/>
              <w:numPr>
                <w:ilvl w:val="0"/>
                <w:numId w:val="37"/>
              </w:numPr>
            </w:pPr>
            <w:r>
              <w:t xml:space="preserve">Navigate to </w:t>
            </w:r>
            <w:hyperlink r:id="rId10" w:history="1">
              <w:r w:rsidR="0038244A">
                <w:rPr>
                  <w:rStyle w:val="Hyperlink"/>
                </w:rPr>
                <w:t>https://tempehs.github.io/2024SDD-Rayan-AeroFit/log.html</w:t>
              </w:r>
            </w:hyperlink>
          </w:p>
          <w:p w14:paraId="7F62B489" w14:textId="15121B9D" w:rsidR="0038244A" w:rsidRDefault="0038244A" w:rsidP="0038244A">
            <w:pPr>
              <w:pStyle w:val="ListParagraph"/>
              <w:numPr>
                <w:ilvl w:val="0"/>
                <w:numId w:val="37"/>
              </w:numPr>
            </w:pPr>
            <w:r>
              <w:t>Type in a numerical value into the distance travelled box, type any phrase into additional notes.</w:t>
            </w:r>
          </w:p>
          <w:p w14:paraId="32C1FE31" w14:textId="77777777" w:rsidR="007B79A3" w:rsidRDefault="0038244A" w:rsidP="007B79A3">
            <w:pPr>
              <w:pStyle w:val="ListParagraph"/>
              <w:numPr>
                <w:ilvl w:val="0"/>
                <w:numId w:val="37"/>
              </w:numPr>
            </w:pPr>
            <w:r>
              <w:t>Click submit</w:t>
            </w:r>
            <w:r w:rsidR="007B79A3">
              <w:t>.</w:t>
            </w:r>
          </w:p>
          <w:p w14:paraId="763D8A1A" w14:textId="014D91A8" w:rsidR="007B79A3" w:rsidRDefault="007B79A3" w:rsidP="007B79A3">
            <w:pPr>
              <w:pStyle w:val="ListParagraph"/>
              <w:numPr>
                <w:ilvl w:val="0"/>
                <w:numId w:val="37"/>
              </w:numPr>
            </w:pPr>
            <w:r>
              <w:t>Click on the red circular “x” button,</w:t>
            </w:r>
          </w:p>
        </w:tc>
        <w:tc>
          <w:tcPr>
            <w:tcW w:w="4317" w:type="dxa"/>
          </w:tcPr>
          <w:p w14:paraId="33BE0BAE" w14:textId="72758D41" w:rsidR="0038244A" w:rsidRDefault="0038244A" w:rsidP="0038244A">
            <w:pPr>
              <w:pStyle w:val="ListParagraph"/>
              <w:numPr>
                <w:ilvl w:val="0"/>
                <w:numId w:val="45"/>
              </w:numPr>
            </w:pPr>
            <w:r>
              <w:t xml:space="preserve">Entry created with all corresponding information. </w:t>
            </w:r>
          </w:p>
          <w:p w14:paraId="6406F385" w14:textId="02566ABA" w:rsidR="0038244A" w:rsidRDefault="0038244A" w:rsidP="0038244A">
            <w:pPr>
              <w:pStyle w:val="ListParagraph"/>
              <w:numPr>
                <w:ilvl w:val="0"/>
                <w:numId w:val="45"/>
              </w:numPr>
            </w:pPr>
            <w:r>
              <w:t>Entry UI looks like this:</w:t>
            </w:r>
            <w:r>
              <w:rPr>
                <w:noProof/>
              </w:rPr>
              <w:drawing>
                <wp:inline distT="0" distB="0" distL="0" distR="0" wp14:anchorId="6433C71A" wp14:editId="48E667CC">
                  <wp:extent cx="1277258" cy="1048843"/>
                  <wp:effectExtent l="0" t="0" r="5715" b="5715"/>
                  <wp:docPr id="1012510752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10752" name="Picture 2" descr="A screenshot of a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468" cy="105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29D93" w14:textId="4E1CDD36" w:rsidR="00A7764F" w:rsidRDefault="00A7764F" w:rsidP="0038244A">
            <w:pPr>
              <w:pStyle w:val="ListParagraph"/>
              <w:numPr>
                <w:ilvl w:val="0"/>
                <w:numId w:val="45"/>
              </w:numPr>
            </w:pPr>
            <w:r>
              <w:t>Clicking “X” button removes entry.</w:t>
            </w:r>
          </w:p>
          <w:p w14:paraId="2A414218" w14:textId="79ECC422" w:rsidR="0038244A" w:rsidRDefault="0038244A" w:rsidP="0038244A">
            <w:pPr>
              <w:ind w:left="360"/>
            </w:pPr>
          </w:p>
        </w:tc>
        <w:tc>
          <w:tcPr>
            <w:tcW w:w="4056" w:type="dxa"/>
          </w:tcPr>
          <w:p w14:paraId="311BBF23" w14:textId="77777777" w:rsidR="0038244A" w:rsidRDefault="007246D3" w:rsidP="0038244A">
            <w:r>
              <w:t xml:space="preserve"> </w:t>
            </w:r>
            <w:r w:rsidR="0038244A" w:rsidRPr="00C241E3">
              <w:rPr>
                <w:b/>
                <w:bCs/>
              </w:rPr>
              <w:t>Tester name:</w:t>
            </w:r>
            <w:r w:rsidR="0038244A">
              <w:t xml:space="preserve"> 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03"/>
            </w:tblGrid>
            <w:tr w:rsidR="0038244A" w14:paraId="5A84D8F9" w14:textId="77777777" w:rsidTr="00B55F5E">
              <w:tc>
                <w:tcPr>
                  <w:tcW w:w="236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3F4B062B" w14:textId="77777777" w:rsidR="0038244A" w:rsidRDefault="0038244A" w:rsidP="0038244A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3864EE" w14:textId="77777777" w:rsidR="0038244A" w:rsidRDefault="0038244A" w:rsidP="0038244A">
                  <w:r>
                    <w:t>PASS</w:t>
                  </w:r>
                </w:p>
              </w:tc>
            </w:tr>
            <w:tr w:rsidR="0038244A" w14:paraId="64E76EED" w14:textId="77777777" w:rsidTr="00B55F5E"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3584B27B" w14:textId="77777777" w:rsidR="0038244A" w:rsidRDefault="0038244A" w:rsidP="0038244A"/>
              </w:tc>
              <w:tc>
                <w:tcPr>
                  <w:tcW w:w="7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BFF359" w14:textId="77777777" w:rsidR="0038244A" w:rsidRDefault="0038244A" w:rsidP="0038244A">
                  <w:r>
                    <w:t>FAIL</w:t>
                  </w:r>
                </w:p>
              </w:tc>
            </w:tr>
          </w:tbl>
          <w:p w14:paraId="02467929" w14:textId="77777777" w:rsidR="00C241E3" w:rsidRDefault="0038244A" w:rsidP="00D60D25">
            <w:r w:rsidRPr="00C241E3">
              <w:rPr>
                <w:b/>
                <w:bCs/>
              </w:rPr>
              <w:t>Observations</w:t>
            </w:r>
            <w:r>
              <w:t>:</w:t>
            </w:r>
          </w:p>
          <w:p w14:paraId="242C644A" w14:textId="5FB7EC42" w:rsidR="0038244A" w:rsidRPr="0038244A" w:rsidRDefault="0038244A" w:rsidP="00D60D25">
            <w:r>
              <w:t>Entries are created with the correct info when I click submit</w:t>
            </w:r>
            <w:r w:rsidR="00A7764F">
              <w:t xml:space="preserve">, and removed when I click the x </w:t>
            </w:r>
          </w:p>
        </w:tc>
      </w:tr>
      <w:tr w:rsidR="00DF3774" w14:paraId="0236CBA4" w14:textId="77777777" w:rsidTr="00DF3774">
        <w:tc>
          <w:tcPr>
            <w:tcW w:w="669" w:type="dxa"/>
          </w:tcPr>
          <w:p w14:paraId="4720F649" w14:textId="77777777" w:rsidR="00A20C73" w:rsidRDefault="00A20C73" w:rsidP="00A20C73">
            <w:r>
              <w:lastRenderedPageBreak/>
              <w:t>3</w:t>
            </w:r>
          </w:p>
        </w:tc>
        <w:tc>
          <w:tcPr>
            <w:tcW w:w="1273" w:type="dxa"/>
          </w:tcPr>
          <w:p w14:paraId="569538EB" w14:textId="57471375" w:rsidR="00A7764F" w:rsidRPr="00A7764F" w:rsidRDefault="00A7764F" w:rsidP="00A7764F">
            <w:r>
              <w:t>Error Messages</w:t>
            </w:r>
          </w:p>
        </w:tc>
        <w:tc>
          <w:tcPr>
            <w:tcW w:w="4422" w:type="dxa"/>
          </w:tcPr>
          <w:p w14:paraId="63B6F58A" w14:textId="290D46B0" w:rsidR="00F87CE0" w:rsidRDefault="00F87CE0" w:rsidP="00A7764F">
            <w:pPr>
              <w:pStyle w:val="ListParagraph"/>
              <w:numPr>
                <w:ilvl w:val="0"/>
                <w:numId w:val="38"/>
              </w:numPr>
            </w:pPr>
            <w:r>
              <w:t>Navigate to</w:t>
            </w:r>
            <w:r w:rsidR="00A7764F">
              <w:t xml:space="preserve"> </w:t>
            </w:r>
            <w:hyperlink r:id="rId12" w:history="1">
              <w:r w:rsidR="00A7764F" w:rsidRPr="003614C1">
                <w:rPr>
                  <w:rStyle w:val="Hyperlink"/>
                </w:rPr>
                <w:t>https://tempehs.github.io/2024SDD-Rayan-AeroFit/log.html</w:t>
              </w:r>
            </w:hyperlink>
            <w:r>
              <w:t xml:space="preserve"> </w:t>
            </w:r>
          </w:p>
          <w:p w14:paraId="7DAA505E" w14:textId="53C5FCE1" w:rsidR="00DF3774" w:rsidRDefault="00A7764F" w:rsidP="00A7764F">
            <w:pPr>
              <w:pStyle w:val="ListParagraph"/>
              <w:numPr>
                <w:ilvl w:val="0"/>
                <w:numId w:val="38"/>
              </w:numPr>
            </w:pPr>
            <w:r>
              <w:t>Leave “Distance Travelled” input field blank.</w:t>
            </w:r>
          </w:p>
          <w:p w14:paraId="069FD3A1" w14:textId="77777777" w:rsidR="00A7764F" w:rsidRDefault="00A7764F" w:rsidP="00A7764F">
            <w:pPr>
              <w:pStyle w:val="ListParagraph"/>
              <w:numPr>
                <w:ilvl w:val="0"/>
                <w:numId w:val="38"/>
              </w:numPr>
            </w:pPr>
            <w:r>
              <w:t>Click Submit</w:t>
            </w:r>
          </w:p>
          <w:p w14:paraId="0EFCDDD6" w14:textId="3BCD73D9" w:rsidR="00A7764F" w:rsidRDefault="00A7764F" w:rsidP="00A7764F">
            <w:pPr>
              <w:pStyle w:val="ListParagraph"/>
              <w:numPr>
                <w:ilvl w:val="0"/>
                <w:numId w:val="38"/>
              </w:numPr>
            </w:pPr>
            <w:r>
              <w:t>Fill</w:t>
            </w:r>
            <w:r>
              <w:t xml:space="preserve"> “Distance Travelled” </w:t>
            </w:r>
            <w:r>
              <w:t>i</w:t>
            </w:r>
            <w:r>
              <w:t xml:space="preserve">nput field </w:t>
            </w:r>
            <w:r>
              <w:t>with a non-numerical character.</w:t>
            </w:r>
          </w:p>
          <w:p w14:paraId="0B2A92F3" w14:textId="273FE028" w:rsidR="00A7764F" w:rsidRDefault="00A7764F" w:rsidP="00A7764F">
            <w:pPr>
              <w:pStyle w:val="ListParagraph"/>
              <w:numPr>
                <w:ilvl w:val="0"/>
                <w:numId w:val="38"/>
              </w:numPr>
            </w:pPr>
            <w:r>
              <w:t>Click Submit</w:t>
            </w:r>
          </w:p>
        </w:tc>
        <w:tc>
          <w:tcPr>
            <w:tcW w:w="4317" w:type="dxa"/>
          </w:tcPr>
          <w:p w14:paraId="2A6E4158" w14:textId="77777777" w:rsidR="00A20C73" w:rsidRDefault="00A7764F" w:rsidP="00A20C73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>Error message prompted</w:t>
            </w:r>
          </w:p>
          <w:p w14:paraId="7B542235" w14:textId="2724D171" w:rsidR="00A7764F" w:rsidRDefault="00A7764F" w:rsidP="00A20C73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>Error message prevents entry from being created.</w:t>
            </w:r>
          </w:p>
        </w:tc>
        <w:tc>
          <w:tcPr>
            <w:tcW w:w="4056" w:type="dxa"/>
          </w:tcPr>
          <w:p w14:paraId="65B1325A" w14:textId="77777777" w:rsidR="00A20C73" w:rsidRPr="00C241E3" w:rsidRDefault="00A20C73" w:rsidP="00A20C73">
            <w:r w:rsidRPr="00C241E3">
              <w:rPr>
                <w:b/>
                <w:bCs/>
              </w:rPr>
              <w:t>Tester name:</w:t>
            </w:r>
            <w:r>
              <w:rPr>
                <w:b/>
                <w:bCs/>
              </w:rPr>
              <w:t xml:space="preserve"> </w:t>
            </w:r>
            <w:r>
              <w:t>Khushal Manohar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"/>
              <w:gridCol w:w="3223"/>
            </w:tblGrid>
            <w:tr w:rsidR="00A20C73" w14:paraId="322928F6" w14:textId="77777777" w:rsidTr="0078313C">
              <w:tc>
                <w:tcPr>
                  <w:tcW w:w="470" w:type="dxa"/>
                  <w:tcBorders>
                    <w:right w:val="single" w:sz="4" w:space="0" w:color="auto"/>
                  </w:tcBorders>
                  <w:shd w:val="clear" w:color="auto" w:fill="00B050"/>
                </w:tcPr>
                <w:p w14:paraId="59E5A480" w14:textId="77777777" w:rsidR="00A20C73" w:rsidRDefault="00A20C73" w:rsidP="00A20C7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E49B5D" w14:textId="77777777" w:rsidR="00A20C73" w:rsidRDefault="00A20C73" w:rsidP="00A20C73">
                  <w:r>
                    <w:t>PASS</w:t>
                  </w:r>
                </w:p>
              </w:tc>
            </w:tr>
            <w:tr w:rsidR="00A20C73" w14:paraId="07140302" w14:textId="77777777" w:rsidTr="0078313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015279A" w14:textId="77777777" w:rsidR="00A20C73" w:rsidRDefault="00A20C73" w:rsidP="00A20C7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9D2EA9" w14:textId="77777777" w:rsidR="00A20C73" w:rsidRDefault="00A20C73" w:rsidP="00A20C73">
                  <w:r>
                    <w:t>FAIL</w:t>
                  </w:r>
                </w:p>
              </w:tc>
            </w:tr>
          </w:tbl>
          <w:p w14:paraId="25C40FB6" w14:textId="77777777" w:rsidR="00A20C73" w:rsidRDefault="00A20C73" w:rsidP="00A20C73">
            <w:pPr>
              <w:rPr>
                <w:b/>
                <w:bCs/>
              </w:rPr>
            </w:pPr>
            <w:r w:rsidRPr="00C241E3">
              <w:rPr>
                <w:b/>
                <w:bCs/>
              </w:rPr>
              <w:t>Observations:</w:t>
            </w:r>
          </w:p>
          <w:p w14:paraId="6D9B847E" w14:textId="293A7E87" w:rsidR="00A20C73" w:rsidRPr="007246D3" w:rsidRDefault="00A7764F" w:rsidP="00A20C73">
            <w:r>
              <w:t>Error message showed up and my entry was disregarded.</w:t>
            </w:r>
          </w:p>
        </w:tc>
      </w:tr>
    </w:tbl>
    <w:p w14:paraId="16699C59" w14:textId="77777777" w:rsidR="004D5D46" w:rsidRPr="00713891" w:rsidRDefault="004D5D46" w:rsidP="004D5D46">
      <w:r>
        <w:t>Tip: Write step-by-step, detailed but concise instructions on how to test the feature.</w:t>
      </w:r>
    </w:p>
    <w:p w14:paraId="6C9FB7AE" w14:textId="77777777" w:rsidR="004D5D46" w:rsidRDefault="004D5D46"/>
    <w:sectPr w:rsidR="004D5D46" w:rsidSect="00A5270A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762C" w14:textId="77777777" w:rsidR="00A5270A" w:rsidRDefault="00A5270A">
      <w:pPr>
        <w:spacing w:line="240" w:lineRule="auto"/>
      </w:pPr>
      <w:r>
        <w:separator/>
      </w:r>
    </w:p>
  </w:endnote>
  <w:endnote w:type="continuationSeparator" w:id="0">
    <w:p w14:paraId="5EBA2BA8" w14:textId="77777777" w:rsidR="00A5270A" w:rsidRDefault="00A52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2EDE" w14:textId="77777777" w:rsidR="00A5270A" w:rsidRDefault="00A5270A">
      <w:pPr>
        <w:spacing w:line="240" w:lineRule="auto"/>
      </w:pPr>
      <w:r>
        <w:separator/>
      </w:r>
    </w:p>
  </w:footnote>
  <w:footnote w:type="continuationSeparator" w:id="0">
    <w:p w14:paraId="0298763E" w14:textId="77777777" w:rsidR="00A5270A" w:rsidRDefault="00A52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7310F"/>
    <w:multiLevelType w:val="hybridMultilevel"/>
    <w:tmpl w:val="6CAA344E"/>
    <w:lvl w:ilvl="0" w:tplc="D750C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6393C"/>
    <w:multiLevelType w:val="hybridMultilevel"/>
    <w:tmpl w:val="464C5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93F"/>
    <w:multiLevelType w:val="hybridMultilevel"/>
    <w:tmpl w:val="9F143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5859"/>
    <w:multiLevelType w:val="hybridMultilevel"/>
    <w:tmpl w:val="EB90B790"/>
    <w:lvl w:ilvl="0" w:tplc="C0144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060B4"/>
    <w:multiLevelType w:val="hybridMultilevel"/>
    <w:tmpl w:val="C4F6C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C95A5D"/>
    <w:multiLevelType w:val="hybridMultilevel"/>
    <w:tmpl w:val="221E594C"/>
    <w:lvl w:ilvl="0" w:tplc="CAC443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10E212A"/>
    <w:multiLevelType w:val="hybridMultilevel"/>
    <w:tmpl w:val="5DB43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56BF8"/>
    <w:multiLevelType w:val="hybridMultilevel"/>
    <w:tmpl w:val="02666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5AA6950"/>
    <w:multiLevelType w:val="hybridMultilevel"/>
    <w:tmpl w:val="9DE85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81F93"/>
    <w:multiLevelType w:val="hybridMultilevel"/>
    <w:tmpl w:val="F288CD9C"/>
    <w:lvl w:ilvl="0" w:tplc="EA4AC5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D90399"/>
    <w:multiLevelType w:val="hybridMultilevel"/>
    <w:tmpl w:val="6FEE8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EAA"/>
    <w:multiLevelType w:val="hybridMultilevel"/>
    <w:tmpl w:val="9DE85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673174"/>
    <w:multiLevelType w:val="hybridMultilevel"/>
    <w:tmpl w:val="28440E84"/>
    <w:lvl w:ilvl="0" w:tplc="031E1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E141CD"/>
    <w:multiLevelType w:val="hybridMultilevel"/>
    <w:tmpl w:val="32A8C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D10B6"/>
    <w:multiLevelType w:val="hybridMultilevel"/>
    <w:tmpl w:val="52060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A1A8B"/>
    <w:multiLevelType w:val="hybridMultilevel"/>
    <w:tmpl w:val="51E09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C352251"/>
    <w:multiLevelType w:val="hybridMultilevel"/>
    <w:tmpl w:val="E1F65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455D3"/>
    <w:multiLevelType w:val="hybridMultilevel"/>
    <w:tmpl w:val="E6DA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C519D"/>
    <w:multiLevelType w:val="hybridMultilevel"/>
    <w:tmpl w:val="9DE85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F17EF"/>
    <w:multiLevelType w:val="hybridMultilevel"/>
    <w:tmpl w:val="4F0AB2AC"/>
    <w:lvl w:ilvl="0" w:tplc="A138539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533777"/>
    <w:multiLevelType w:val="hybridMultilevel"/>
    <w:tmpl w:val="81B81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C2112"/>
    <w:multiLevelType w:val="hybridMultilevel"/>
    <w:tmpl w:val="301E3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91101B"/>
    <w:multiLevelType w:val="hybridMultilevel"/>
    <w:tmpl w:val="F2F65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C117DB3"/>
    <w:multiLevelType w:val="hybridMultilevel"/>
    <w:tmpl w:val="B1906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B4BD5"/>
    <w:multiLevelType w:val="hybridMultilevel"/>
    <w:tmpl w:val="C574A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91237">
    <w:abstractNumId w:val="9"/>
  </w:num>
  <w:num w:numId="2" w16cid:durableId="1210265113">
    <w:abstractNumId w:val="27"/>
  </w:num>
  <w:num w:numId="3" w16cid:durableId="1260748200">
    <w:abstractNumId w:val="12"/>
  </w:num>
  <w:num w:numId="4" w16cid:durableId="63453632">
    <w:abstractNumId w:val="29"/>
  </w:num>
  <w:num w:numId="5" w16cid:durableId="1185363551">
    <w:abstractNumId w:val="28"/>
  </w:num>
  <w:num w:numId="6" w16cid:durableId="432671751">
    <w:abstractNumId w:val="36"/>
  </w:num>
  <w:num w:numId="7" w16cid:durableId="1037896971">
    <w:abstractNumId w:val="42"/>
  </w:num>
  <w:num w:numId="8" w16cid:durableId="2076731485">
    <w:abstractNumId w:val="31"/>
  </w:num>
  <w:num w:numId="9" w16cid:durableId="1484542211">
    <w:abstractNumId w:val="6"/>
  </w:num>
  <w:num w:numId="10" w16cid:durableId="317460355">
    <w:abstractNumId w:val="7"/>
  </w:num>
  <w:num w:numId="11" w16cid:durableId="401609698">
    <w:abstractNumId w:val="15"/>
  </w:num>
  <w:num w:numId="12" w16cid:durableId="1113479552">
    <w:abstractNumId w:val="0"/>
  </w:num>
  <w:num w:numId="13" w16cid:durableId="1760520601">
    <w:abstractNumId w:val="40"/>
  </w:num>
  <w:num w:numId="14" w16cid:durableId="1733894434">
    <w:abstractNumId w:val="30"/>
  </w:num>
  <w:num w:numId="15" w16cid:durableId="1720518114">
    <w:abstractNumId w:val="19"/>
  </w:num>
  <w:num w:numId="16" w16cid:durableId="1391615099">
    <w:abstractNumId w:val="37"/>
  </w:num>
  <w:num w:numId="17" w16cid:durableId="1726755063">
    <w:abstractNumId w:val="18"/>
  </w:num>
  <w:num w:numId="18" w16cid:durableId="708457030">
    <w:abstractNumId w:val="22"/>
  </w:num>
  <w:num w:numId="19" w16cid:durableId="1541168858">
    <w:abstractNumId w:val="11"/>
  </w:num>
  <w:num w:numId="20" w16cid:durableId="1168710744">
    <w:abstractNumId w:val="8"/>
  </w:num>
  <w:num w:numId="21" w16cid:durableId="994724584">
    <w:abstractNumId w:val="1"/>
  </w:num>
  <w:num w:numId="22" w16cid:durableId="1475216465">
    <w:abstractNumId w:val="35"/>
  </w:num>
  <w:num w:numId="23" w16cid:durableId="1879704227">
    <w:abstractNumId w:val="21"/>
  </w:num>
  <w:num w:numId="24" w16cid:durableId="843474008">
    <w:abstractNumId w:val="38"/>
  </w:num>
  <w:num w:numId="25" w16cid:durableId="1590263658">
    <w:abstractNumId w:val="44"/>
  </w:num>
  <w:num w:numId="26" w16cid:durableId="1504080746">
    <w:abstractNumId w:val="17"/>
  </w:num>
  <w:num w:numId="27" w16cid:durableId="1937320840">
    <w:abstractNumId w:val="25"/>
  </w:num>
  <w:num w:numId="28" w16cid:durableId="1005665289">
    <w:abstractNumId w:val="4"/>
  </w:num>
  <w:num w:numId="29" w16cid:durableId="406802617">
    <w:abstractNumId w:val="14"/>
  </w:num>
  <w:num w:numId="30" w16cid:durableId="174195469">
    <w:abstractNumId w:val="26"/>
  </w:num>
  <w:num w:numId="31" w16cid:durableId="184877832">
    <w:abstractNumId w:val="41"/>
  </w:num>
  <w:num w:numId="32" w16cid:durableId="418714145">
    <w:abstractNumId w:val="20"/>
  </w:num>
  <w:num w:numId="33" w16cid:durableId="1146896431">
    <w:abstractNumId w:val="23"/>
  </w:num>
  <w:num w:numId="34" w16cid:durableId="1094595966">
    <w:abstractNumId w:val="43"/>
  </w:num>
  <w:num w:numId="35" w16cid:durableId="1695155899">
    <w:abstractNumId w:val="33"/>
  </w:num>
  <w:num w:numId="36" w16cid:durableId="481629221">
    <w:abstractNumId w:val="32"/>
  </w:num>
  <w:num w:numId="37" w16cid:durableId="679477506">
    <w:abstractNumId w:val="34"/>
  </w:num>
  <w:num w:numId="38" w16cid:durableId="2119178492">
    <w:abstractNumId w:val="16"/>
  </w:num>
  <w:num w:numId="39" w16cid:durableId="383144841">
    <w:abstractNumId w:val="10"/>
  </w:num>
  <w:num w:numId="40" w16cid:durableId="1754006940">
    <w:abstractNumId w:val="5"/>
  </w:num>
  <w:num w:numId="41" w16cid:durableId="830222909">
    <w:abstractNumId w:val="24"/>
  </w:num>
  <w:num w:numId="42" w16cid:durableId="1249853255">
    <w:abstractNumId w:val="3"/>
  </w:num>
  <w:num w:numId="43" w16cid:durableId="751001179">
    <w:abstractNumId w:val="2"/>
  </w:num>
  <w:num w:numId="44" w16cid:durableId="277955512">
    <w:abstractNumId w:val="13"/>
  </w:num>
  <w:num w:numId="45" w16cid:durableId="175932446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113"/>
    <w:rsid w:val="00015B2A"/>
    <w:rsid w:val="00036375"/>
    <w:rsid w:val="00056C2E"/>
    <w:rsid w:val="00061BB0"/>
    <w:rsid w:val="00092F29"/>
    <w:rsid w:val="000F4FB8"/>
    <w:rsid w:val="0012008A"/>
    <w:rsid w:val="00160538"/>
    <w:rsid w:val="0019570F"/>
    <w:rsid w:val="001E302F"/>
    <w:rsid w:val="00236815"/>
    <w:rsid w:val="002A5F85"/>
    <w:rsid w:val="002F4F34"/>
    <w:rsid w:val="00347D23"/>
    <w:rsid w:val="00350684"/>
    <w:rsid w:val="0038244A"/>
    <w:rsid w:val="003B2446"/>
    <w:rsid w:val="003E0524"/>
    <w:rsid w:val="0044074C"/>
    <w:rsid w:val="004D5D46"/>
    <w:rsid w:val="00513CD0"/>
    <w:rsid w:val="006252C7"/>
    <w:rsid w:val="006B6113"/>
    <w:rsid w:val="006C7A93"/>
    <w:rsid w:val="00713891"/>
    <w:rsid w:val="007246D3"/>
    <w:rsid w:val="00724BBE"/>
    <w:rsid w:val="00732ECA"/>
    <w:rsid w:val="007B79A3"/>
    <w:rsid w:val="008266E9"/>
    <w:rsid w:val="008F0994"/>
    <w:rsid w:val="009067BC"/>
    <w:rsid w:val="009A624D"/>
    <w:rsid w:val="009C4AFB"/>
    <w:rsid w:val="00A20C73"/>
    <w:rsid w:val="00A5270A"/>
    <w:rsid w:val="00A7764F"/>
    <w:rsid w:val="00A9462B"/>
    <w:rsid w:val="00AA316A"/>
    <w:rsid w:val="00AF592C"/>
    <w:rsid w:val="00B514F7"/>
    <w:rsid w:val="00B80802"/>
    <w:rsid w:val="00BB6165"/>
    <w:rsid w:val="00C241E3"/>
    <w:rsid w:val="00C47141"/>
    <w:rsid w:val="00D230F2"/>
    <w:rsid w:val="00D37EDE"/>
    <w:rsid w:val="00D46822"/>
    <w:rsid w:val="00D60D25"/>
    <w:rsid w:val="00DE51EC"/>
    <w:rsid w:val="00DF3774"/>
    <w:rsid w:val="00E27286"/>
    <w:rsid w:val="00EA634D"/>
    <w:rsid w:val="00EE03BD"/>
    <w:rsid w:val="00F273F4"/>
    <w:rsid w:val="00F30BCE"/>
    <w:rsid w:val="00F763F0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FAD72"/>
  <w15:docId w15:val="{8A5CA69F-5202-064A-ADC2-7F21FF09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ehs.github.io/2024SDD-Rayan-AeroFit/lo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mpehs.github.io/2024SDD-Rayan-AeroFit/l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tempehs.github.io/2024SDD-Rayan-AeroFit/lo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anrashid/Downloads/AeroFit%20UAT_TestPlan%200.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AeroFit UAT_TestPlan 0.1.3.dotx</Template>
  <TotalTime>0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</dc:creator>
  <cp:lastModifiedBy>Rayan Rashid</cp:lastModifiedBy>
  <cp:revision>2</cp:revision>
  <dcterms:created xsi:type="dcterms:W3CDTF">2024-02-28T10:09:00Z</dcterms:created>
  <dcterms:modified xsi:type="dcterms:W3CDTF">2024-02-28T10:09:00Z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