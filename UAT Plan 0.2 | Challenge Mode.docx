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459" w14:textId="77777777" w:rsidR="006C7A93" w:rsidRPr="00C241E3" w:rsidRDefault="00000000" w:rsidP="000F4FB8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UAT Plan</w:t>
      </w:r>
    </w:p>
    <w:p w14:paraId="68E3642D" w14:textId="77777777" w:rsidR="006C7A93" w:rsidRPr="00C241E3" w:rsidRDefault="00000000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for</w:t>
      </w:r>
    </w:p>
    <w:p w14:paraId="7686F4E0" w14:textId="77777777" w:rsidR="00713891" w:rsidRPr="00C241E3" w:rsidRDefault="0044074C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AeroFit</w:t>
      </w:r>
    </w:p>
    <w:p w14:paraId="326D301C" w14:textId="77777777" w:rsidR="006C7A93" w:rsidRDefault="00000000" w:rsidP="0044074C">
      <w:pPr>
        <w:rPr>
          <w:sz w:val="140"/>
          <w:szCs w:val="140"/>
        </w:rPr>
      </w:pPr>
      <w:r>
        <w:br w:type="page"/>
      </w:r>
    </w:p>
    <w:p w14:paraId="21DB69E1" w14:textId="77777777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979B00E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C6408B0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4AE2EAA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19410AB9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F452250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423F5D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A85A6A1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24565225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1E9A1F40" w14:textId="77777777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9AD8A82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31A74FCE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7AAD5C9C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01C3923E" w14:textId="7CA319E5" w:rsidR="006B6113" w:rsidRDefault="0044074C" w:rsidP="00F30BCE">
      <w:r>
        <w:t>The goal for Sprint 0.</w:t>
      </w:r>
      <w:r w:rsidR="006B6113">
        <w:t xml:space="preserve">2 </w:t>
      </w:r>
      <w:r>
        <w:t xml:space="preserve">is to have set up a </w:t>
      </w:r>
      <w:r w:rsidR="006B6113">
        <w:t xml:space="preserve">challenge mode that allows the user to generate and complete random timed challenges that vary based on the selected difficulty. </w:t>
      </w:r>
    </w:p>
    <w:p w14:paraId="67C6D783" w14:textId="6B6A2E21" w:rsidR="006C7A93" w:rsidRDefault="00F30BCE" w:rsidP="00F30BCE">
      <w:r>
        <w:br/>
      </w:r>
      <w:bookmarkStart w:id="2" w:name="_Toc139546477"/>
      <w:r w:rsidR="0044074C">
        <w:t>Scope</w:t>
      </w:r>
      <w:bookmarkEnd w:id="2"/>
      <w:r w:rsidR="007246D3">
        <w:t>:</w:t>
      </w:r>
      <w:r w:rsidR="00AA316A">
        <w:br/>
      </w:r>
      <w:r w:rsidR="00AA316A">
        <w:br/>
        <w:t xml:space="preserve">AeroFit is now capable of </w:t>
      </w:r>
      <w:r w:rsidR="006B6113">
        <w:t>generating challenges.</w:t>
      </w:r>
      <w:r w:rsidR="006B6113">
        <w:br/>
      </w:r>
      <w:r w:rsidR="00AA316A">
        <w:br/>
      </w:r>
      <w:r w:rsidR="00AA316A" w:rsidRPr="00056C2E">
        <w:rPr>
          <w:b/>
          <w:bCs/>
        </w:rPr>
        <w:t xml:space="preserve">For this </w:t>
      </w:r>
      <w:r w:rsidR="00056C2E" w:rsidRPr="00056C2E">
        <w:rPr>
          <w:b/>
          <w:bCs/>
        </w:rPr>
        <w:t>UAT</w:t>
      </w:r>
      <w:r w:rsidR="00AA316A" w:rsidRPr="00056C2E">
        <w:rPr>
          <w:b/>
          <w:bCs/>
        </w:rPr>
        <w:t>, we’d like test:</w:t>
      </w:r>
      <w:r w:rsidR="00AA316A">
        <w:t xml:space="preserve"> </w:t>
      </w:r>
    </w:p>
    <w:p w14:paraId="7C5E6517" w14:textId="74915942" w:rsidR="0012008A" w:rsidRDefault="00AA316A" w:rsidP="006B6113">
      <w:pPr>
        <w:pStyle w:val="ListParagraph"/>
        <w:numPr>
          <w:ilvl w:val="0"/>
          <w:numId w:val="22"/>
        </w:numPr>
      </w:pPr>
      <w:r>
        <w:t xml:space="preserve">Does </w:t>
      </w:r>
      <w:r w:rsidR="006B6113">
        <w:t>the challenges page UI load properly?</w:t>
      </w:r>
    </w:p>
    <w:p w14:paraId="3E78F456" w14:textId="0193154C" w:rsidR="00056C2E" w:rsidRDefault="00056C2E" w:rsidP="00056C2E">
      <w:pPr>
        <w:pStyle w:val="ListParagraph"/>
        <w:numPr>
          <w:ilvl w:val="0"/>
          <w:numId w:val="22"/>
        </w:numPr>
      </w:pPr>
      <w:r>
        <w:t>Do</w:t>
      </w:r>
      <w:r w:rsidR="006B6113">
        <w:t>es step tracking work on this page?</w:t>
      </w:r>
    </w:p>
    <w:p w14:paraId="062B1F2B" w14:textId="3D64827B" w:rsidR="006B6113" w:rsidRDefault="006B6113" w:rsidP="00056C2E">
      <w:pPr>
        <w:pStyle w:val="ListParagraph"/>
        <w:numPr>
          <w:ilvl w:val="0"/>
          <w:numId w:val="22"/>
        </w:numPr>
      </w:pPr>
      <w:r>
        <w:t>Does the timer work properly on this page?</w:t>
      </w:r>
    </w:p>
    <w:p w14:paraId="41424CDA" w14:textId="77777777" w:rsidR="00056C2E" w:rsidRPr="00056C2E" w:rsidRDefault="00056C2E" w:rsidP="00056C2E">
      <w:pPr>
        <w:rPr>
          <w:b/>
          <w:bCs/>
        </w:rPr>
      </w:pPr>
      <w:r w:rsidRPr="00056C2E">
        <w:rPr>
          <w:b/>
          <w:bCs/>
        </w:rPr>
        <w:br/>
        <w:t>For this UAT, we are NOT testing:</w:t>
      </w:r>
    </w:p>
    <w:p w14:paraId="4411DE37" w14:textId="4E987CB8" w:rsidR="00056C2E" w:rsidRDefault="00056C2E" w:rsidP="006B6113">
      <w:pPr>
        <w:pStyle w:val="ListParagraph"/>
        <w:numPr>
          <w:ilvl w:val="0"/>
          <w:numId w:val="22"/>
        </w:numPr>
      </w:pPr>
      <w:r>
        <w:t xml:space="preserve">If steps </w:t>
      </w:r>
      <w:r w:rsidR="006B6113">
        <w:t>from challenge mode are added onto the overall step-count.</w:t>
      </w:r>
    </w:p>
    <w:p w14:paraId="49C6F958" w14:textId="77777777" w:rsidR="006B6113" w:rsidRDefault="006B6113" w:rsidP="006B6113"/>
    <w:p w14:paraId="7C86B0C7" w14:textId="77777777" w:rsidR="00056C2E" w:rsidRDefault="00056C2E" w:rsidP="00056C2E"/>
    <w:p w14:paraId="5638C976" w14:textId="770E76DA" w:rsidR="00056C2E" w:rsidRDefault="00056C2E" w:rsidP="00056C2E"/>
    <w:p w14:paraId="17527D6C" w14:textId="19039EDA" w:rsidR="006C7A93" w:rsidRDefault="00AF592C" w:rsidP="00AF592C">
      <w:pPr>
        <w:pStyle w:val="Heading2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EBE92C" wp14:editId="2C38720D">
            <wp:simplePos x="0" y="0"/>
            <wp:positionH relativeFrom="column">
              <wp:posOffset>228600</wp:posOffset>
            </wp:positionH>
            <wp:positionV relativeFrom="paragraph">
              <wp:posOffset>692785</wp:posOffset>
            </wp:positionV>
            <wp:extent cx="5285105" cy="3239770"/>
            <wp:effectExtent l="0" t="0" r="0" b="0"/>
            <wp:wrapSquare wrapText="bothSides"/>
            <wp:docPr id="1862622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2753" name="Picture 18626227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FB8">
        <w:t>System Diagrams</w:t>
      </w:r>
      <w:r w:rsidR="0012008A">
        <w:br w:type="page"/>
      </w:r>
    </w:p>
    <w:p w14:paraId="52A262F0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3ABA6EB3" w14:textId="77777777" w:rsidR="006C7A93" w:rsidRDefault="00000000">
      <w:r>
        <w:t>In this section, list out members of your QA team and what their roles will be during UAT.</w:t>
      </w:r>
    </w:p>
    <w:p w14:paraId="1D3596E1" w14:textId="77777777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64BEB97E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504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4AC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32C23737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FCE8" w14:textId="77777777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Khushal Manohar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F380" w14:textId="258C2180" w:rsidR="004D5D46" w:rsidRDefault="006B6113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that the UI loads properly, and that step tracking works. Finally, test if the timer is accurate and works.</w:t>
            </w:r>
          </w:p>
        </w:tc>
      </w:tr>
    </w:tbl>
    <w:p w14:paraId="5FCCF7EB" w14:textId="77777777" w:rsidR="004D5D46" w:rsidRDefault="004D5D46"/>
    <w:p w14:paraId="554FE263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t>Environmental requirements</w:t>
      </w:r>
      <w:bookmarkEnd w:id="4"/>
    </w:p>
    <w:p w14:paraId="74ACDF01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26F430E9" w14:textId="77777777" w:rsidR="006C7A93" w:rsidRDefault="002F4F34" w:rsidP="00056C2E">
      <w:pPr>
        <w:pStyle w:val="ListParagraph"/>
        <w:numPr>
          <w:ilvl w:val="0"/>
          <w:numId w:val="22"/>
        </w:numPr>
      </w:pPr>
      <w:r>
        <w:t>Apple iPhone 7 or newer</w:t>
      </w:r>
    </w:p>
    <w:p w14:paraId="010524C1" w14:textId="77777777" w:rsidR="009C4AFB" w:rsidRDefault="009C4AFB" w:rsidP="009C4AFB"/>
    <w:p w14:paraId="3D5FA5E1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196B7133" w14:textId="77777777" w:rsidR="004D5D46" w:rsidRDefault="002F4F34" w:rsidP="00056C2E">
      <w:pPr>
        <w:pStyle w:val="ListParagraph"/>
        <w:numPr>
          <w:ilvl w:val="0"/>
          <w:numId w:val="22"/>
        </w:numPr>
      </w:pPr>
      <w:r>
        <w:t>Safari Browser (iPhone)</w:t>
      </w:r>
    </w:p>
    <w:p w14:paraId="49E262E8" w14:textId="77777777" w:rsidR="009C4AFB" w:rsidRDefault="009C4AFB"/>
    <w:p w14:paraId="0CF92CA9" w14:textId="77777777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 xml:space="preserve">Network </w:t>
      </w:r>
      <w:r w:rsidR="00C241E3">
        <w:t>requirements.</w:t>
      </w:r>
    </w:p>
    <w:p w14:paraId="4E3302B8" w14:textId="77777777" w:rsidR="00713891" w:rsidRDefault="00C241E3" w:rsidP="00C241E3">
      <w:pPr>
        <w:pStyle w:val="ListParagraph"/>
        <w:numPr>
          <w:ilvl w:val="0"/>
          <w:numId w:val="22"/>
        </w:numPr>
      </w:pPr>
      <w:r>
        <w:t>S</w:t>
      </w:r>
      <w:r w:rsidR="00D60D25">
        <w:t>tandard internet connection</w:t>
      </w:r>
      <w:r>
        <w:t xml:space="preserve"> with </w:t>
      </w:r>
      <w:r w:rsidR="00D46822">
        <w:t>WWW</w:t>
      </w:r>
      <w:r>
        <w:t xml:space="preserve"> Connectivity</w:t>
      </w:r>
    </w:p>
    <w:p w14:paraId="15FC36F2" w14:textId="77777777" w:rsidR="007246D3" w:rsidRDefault="007246D3" w:rsidP="00C241E3">
      <w:pPr>
        <w:pStyle w:val="ListParagraph"/>
        <w:numPr>
          <w:ilvl w:val="0"/>
          <w:numId w:val="22"/>
        </w:numPr>
        <w:sectPr w:rsidR="007246D3" w:rsidSect="009A624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7D49D30" w14:textId="77777777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029EE18E" w14:textId="77777777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243FB105" w14:textId="77777777" w:rsidR="004D5D46" w:rsidRDefault="004D5D4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69"/>
        <w:gridCol w:w="1273"/>
        <w:gridCol w:w="4422"/>
        <w:gridCol w:w="4317"/>
        <w:gridCol w:w="4056"/>
      </w:tblGrid>
      <w:tr w:rsidR="00DF3774" w:rsidRPr="00713891" w14:paraId="0B732377" w14:textId="77777777" w:rsidTr="00DF3774">
        <w:tc>
          <w:tcPr>
            <w:tcW w:w="669" w:type="dxa"/>
          </w:tcPr>
          <w:p w14:paraId="3A76DBA5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1273" w:type="dxa"/>
          </w:tcPr>
          <w:p w14:paraId="7CD516B7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4422" w:type="dxa"/>
          </w:tcPr>
          <w:p w14:paraId="15D55927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317" w:type="dxa"/>
          </w:tcPr>
          <w:p w14:paraId="34C9EB96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4056" w:type="dxa"/>
          </w:tcPr>
          <w:p w14:paraId="415F98BB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DF3774" w14:paraId="1C749DBC" w14:textId="77777777" w:rsidTr="00DF3774">
        <w:tc>
          <w:tcPr>
            <w:tcW w:w="669" w:type="dxa"/>
          </w:tcPr>
          <w:p w14:paraId="5B24446D" w14:textId="77777777" w:rsidR="004D5D46" w:rsidRDefault="00D46822" w:rsidP="005E2931">
            <w:r>
              <w:t>1</w:t>
            </w:r>
          </w:p>
        </w:tc>
        <w:tc>
          <w:tcPr>
            <w:tcW w:w="1273" w:type="dxa"/>
          </w:tcPr>
          <w:p w14:paraId="1961EC48" w14:textId="17A6C888" w:rsidR="004D5D46" w:rsidRDefault="006B6113" w:rsidP="005E2931">
            <w:r>
              <w:t>User Interface</w:t>
            </w:r>
          </w:p>
        </w:tc>
        <w:tc>
          <w:tcPr>
            <w:tcW w:w="4422" w:type="dxa"/>
          </w:tcPr>
          <w:p w14:paraId="5CB24219" w14:textId="328E2FD5" w:rsidR="00D60D25" w:rsidRDefault="00E27286" w:rsidP="00E27286">
            <w:pPr>
              <w:pStyle w:val="ListParagraph"/>
              <w:numPr>
                <w:ilvl w:val="0"/>
                <w:numId w:val="23"/>
              </w:numPr>
            </w:pPr>
            <w:r>
              <w:t xml:space="preserve">Navigate to </w:t>
            </w:r>
            <w:hyperlink r:id="rId8" w:history="1">
              <w:r w:rsidR="006B6113">
                <w:rPr>
                  <w:rStyle w:val="Hyperlink"/>
                </w:rPr>
                <w:t>https:/</w:t>
              </w:r>
              <w:r w:rsidR="006B6113">
                <w:rPr>
                  <w:rStyle w:val="Hyperlink"/>
                </w:rPr>
                <w:t>/</w:t>
              </w:r>
              <w:r w:rsidR="006B6113">
                <w:rPr>
                  <w:rStyle w:val="Hyperlink"/>
                </w:rPr>
                <w:t>temp</w:t>
              </w:r>
              <w:r w:rsidR="006B6113">
                <w:rPr>
                  <w:rStyle w:val="Hyperlink"/>
                </w:rPr>
                <w:t>e</w:t>
              </w:r>
              <w:r w:rsidR="006B6113">
                <w:rPr>
                  <w:rStyle w:val="Hyperlink"/>
                </w:rPr>
                <w:t>hs</w:t>
              </w:r>
              <w:r w:rsidR="006B6113">
                <w:rPr>
                  <w:rStyle w:val="Hyperlink"/>
                </w:rPr>
                <w:t>.</w:t>
              </w:r>
              <w:r w:rsidR="006B6113">
                <w:rPr>
                  <w:rStyle w:val="Hyperlink"/>
                </w:rPr>
                <w:t>gith</w:t>
              </w:r>
              <w:r w:rsidR="006B6113">
                <w:rPr>
                  <w:rStyle w:val="Hyperlink"/>
                </w:rPr>
                <w:t>u</w:t>
              </w:r>
              <w:r w:rsidR="006B6113">
                <w:rPr>
                  <w:rStyle w:val="Hyperlink"/>
                </w:rPr>
                <w:t>b.io/2024SDD-Rayan-AeroFit/</w:t>
              </w:r>
              <w:r w:rsidR="006B6113">
                <w:rPr>
                  <w:rStyle w:val="Hyperlink"/>
                </w:rPr>
                <w:t>r</w:t>
              </w:r>
              <w:r w:rsidR="006B6113">
                <w:rPr>
                  <w:rStyle w:val="Hyperlink"/>
                </w:rPr>
                <w:t>e</w:t>
              </w:r>
              <w:r w:rsidR="006B6113">
                <w:rPr>
                  <w:rStyle w:val="Hyperlink"/>
                </w:rPr>
                <w:t>cords.html</w:t>
              </w:r>
            </w:hyperlink>
          </w:p>
          <w:p w14:paraId="094324B8" w14:textId="0EFF4085" w:rsidR="00E27286" w:rsidRDefault="00E27286" w:rsidP="00E27286">
            <w:pPr>
              <w:pStyle w:val="ListParagraph"/>
              <w:numPr>
                <w:ilvl w:val="0"/>
                <w:numId w:val="23"/>
              </w:numPr>
            </w:pPr>
            <w:r>
              <w:t xml:space="preserve">Click on </w:t>
            </w:r>
            <w:r w:rsidR="00F87CE0">
              <w:t>every difficulty of challenge and clicking accept every-time.</w:t>
            </w:r>
          </w:p>
          <w:p w14:paraId="6FE452AD" w14:textId="77777777" w:rsidR="00E27286" w:rsidRDefault="00E27286" w:rsidP="00F87CE0"/>
        </w:tc>
        <w:tc>
          <w:tcPr>
            <w:tcW w:w="4317" w:type="dxa"/>
          </w:tcPr>
          <w:p w14:paraId="0BA5BAC0" w14:textId="794DECC1" w:rsidR="00F87CE0" w:rsidRDefault="00F87CE0" w:rsidP="00F87CE0">
            <w:pPr>
              <w:pStyle w:val="ListParagraph"/>
              <w:numPr>
                <w:ilvl w:val="0"/>
                <w:numId w:val="27"/>
              </w:numPr>
            </w:pPr>
            <w:r>
              <w:t>The UI loads like this:</w:t>
            </w:r>
          </w:p>
          <w:p w14:paraId="084C4CEA" w14:textId="6504D674" w:rsidR="00F87CE0" w:rsidRDefault="00F87CE0" w:rsidP="00F87CE0">
            <w:pPr>
              <w:pStyle w:val="ListParagrap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6FD063" wp14:editId="623C3C01">
                  <wp:simplePos x="0" y="0"/>
                  <wp:positionH relativeFrom="column">
                    <wp:posOffset>462280</wp:posOffset>
                  </wp:positionH>
                  <wp:positionV relativeFrom="paragraph">
                    <wp:posOffset>80010</wp:posOffset>
                  </wp:positionV>
                  <wp:extent cx="1798955" cy="1227455"/>
                  <wp:effectExtent l="0" t="0" r="4445" b="4445"/>
                  <wp:wrapSquare wrapText="bothSides"/>
                  <wp:docPr id="132898895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8895" name="Picture 2" descr="A screenshot of a cell pho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99F08B" w14:textId="77777777" w:rsidR="00F87CE0" w:rsidRDefault="00F87CE0" w:rsidP="00F87CE0">
            <w:pPr>
              <w:pStyle w:val="ListParagraph"/>
            </w:pPr>
          </w:p>
          <w:p w14:paraId="309F01C5" w14:textId="77777777" w:rsidR="00F87CE0" w:rsidRDefault="00F87CE0" w:rsidP="00F87CE0">
            <w:pPr>
              <w:pStyle w:val="ListParagraph"/>
            </w:pPr>
          </w:p>
          <w:p w14:paraId="115B2889" w14:textId="77777777" w:rsidR="00F87CE0" w:rsidRDefault="00F87CE0" w:rsidP="00F87CE0">
            <w:pPr>
              <w:pStyle w:val="ListParagraph"/>
            </w:pPr>
          </w:p>
          <w:p w14:paraId="2CE21895" w14:textId="77777777" w:rsidR="00F87CE0" w:rsidRDefault="00F87CE0" w:rsidP="00F87CE0">
            <w:pPr>
              <w:pStyle w:val="ListParagraph"/>
            </w:pPr>
          </w:p>
          <w:p w14:paraId="3E940768" w14:textId="77777777" w:rsidR="00F87CE0" w:rsidRDefault="00F87CE0" w:rsidP="00F87CE0">
            <w:pPr>
              <w:pStyle w:val="ListParagraph"/>
            </w:pPr>
          </w:p>
          <w:p w14:paraId="5203EFAC" w14:textId="77777777" w:rsidR="00F87CE0" w:rsidRDefault="00F87CE0" w:rsidP="00F87CE0">
            <w:pPr>
              <w:pStyle w:val="ListParagraph"/>
            </w:pPr>
          </w:p>
          <w:p w14:paraId="548A24DF" w14:textId="77777777" w:rsidR="00F87CE0" w:rsidRDefault="00F87CE0" w:rsidP="00F87CE0">
            <w:pPr>
              <w:pStyle w:val="ListParagraph"/>
            </w:pPr>
          </w:p>
          <w:p w14:paraId="16A71B04" w14:textId="77777777" w:rsidR="00F87CE0" w:rsidRDefault="00F87CE0" w:rsidP="00F87CE0"/>
          <w:p w14:paraId="18394717" w14:textId="115A101A" w:rsidR="00F87CE0" w:rsidRDefault="00F87CE0" w:rsidP="00F87CE0">
            <w:pPr>
              <w:rPr>
                <w:i/>
                <w:iCs/>
              </w:rPr>
            </w:pPr>
            <w:r w:rsidRPr="00F87CE0">
              <w:rPr>
                <w:i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 wp14:anchorId="57E5C6DE" wp14:editId="630F6FAD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299278</wp:posOffset>
                  </wp:positionV>
                  <wp:extent cx="2122170" cy="1144905"/>
                  <wp:effectExtent l="0" t="0" r="0" b="0"/>
                  <wp:wrapSquare wrapText="bothSides"/>
                  <wp:docPr id="391764868" name="Picture 3" descr="A white rectangular box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64868" name="Picture 3" descr="A white rectangular box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CE0">
              <w:rPr>
                <w:i/>
                <w:iCs/>
              </w:rPr>
              <w:t>UI upon launching records.html</w:t>
            </w:r>
            <w:r>
              <w:rPr>
                <w:i/>
                <w:iCs/>
              </w:rPr>
              <w:t xml:space="preserve"> ^^</w:t>
            </w:r>
          </w:p>
          <w:p w14:paraId="1FF14144" w14:textId="77777777" w:rsidR="00F87CE0" w:rsidRDefault="00F87CE0" w:rsidP="00F87CE0">
            <w:pPr>
              <w:rPr>
                <w:i/>
                <w:iCs/>
              </w:rPr>
            </w:pPr>
          </w:p>
          <w:p w14:paraId="0D909ABE" w14:textId="77777777" w:rsidR="00F87CE0" w:rsidRDefault="00F87CE0" w:rsidP="00F87CE0">
            <w:pPr>
              <w:rPr>
                <w:i/>
                <w:iCs/>
              </w:rPr>
            </w:pPr>
          </w:p>
          <w:p w14:paraId="637BEA4F" w14:textId="77777777" w:rsidR="00F87CE0" w:rsidRDefault="00F87CE0" w:rsidP="00F87CE0">
            <w:pPr>
              <w:rPr>
                <w:i/>
                <w:iCs/>
              </w:rPr>
            </w:pPr>
          </w:p>
          <w:p w14:paraId="4DB8CD9C" w14:textId="77777777" w:rsidR="00F87CE0" w:rsidRDefault="00F87CE0" w:rsidP="00F87CE0">
            <w:pPr>
              <w:rPr>
                <w:i/>
                <w:iCs/>
              </w:rPr>
            </w:pPr>
          </w:p>
          <w:p w14:paraId="439ED480" w14:textId="77777777" w:rsidR="00F87CE0" w:rsidRDefault="00F87CE0" w:rsidP="00F87CE0">
            <w:pPr>
              <w:rPr>
                <w:i/>
                <w:iCs/>
              </w:rPr>
            </w:pPr>
          </w:p>
          <w:p w14:paraId="3AF7905E" w14:textId="77777777" w:rsidR="00F87CE0" w:rsidRDefault="00F87CE0" w:rsidP="00F87CE0">
            <w:pPr>
              <w:rPr>
                <w:i/>
                <w:iCs/>
              </w:rPr>
            </w:pPr>
          </w:p>
          <w:p w14:paraId="7428A9F6" w14:textId="77777777" w:rsidR="00F87CE0" w:rsidRDefault="00F87CE0" w:rsidP="00F87CE0">
            <w:pPr>
              <w:rPr>
                <w:i/>
                <w:iCs/>
              </w:rPr>
            </w:pPr>
          </w:p>
          <w:p w14:paraId="2F8991C6" w14:textId="77777777" w:rsidR="00F87CE0" w:rsidRDefault="00F87CE0" w:rsidP="00F87CE0">
            <w:pPr>
              <w:rPr>
                <w:i/>
                <w:iCs/>
              </w:rPr>
            </w:pPr>
          </w:p>
          <w:p w14:paraId="72DE1C0B" w14:textId="385C91D4" w:rsidR="00F87CE0" w:rsidRDefault="00F87CE0" w:rsidP="00F87CE0">
            <w:pPr>
              <w:rPr>
                <w:i/>
                <w:iCs/>
              </w:rPr>
            </w:pPr>
            <w:r w:rsidRPr="00F87CE0">
              <w:rPr>
                <w:i/>
                <w:iCs/>
              </w:rPr>
              <w:lastRenderedPageBreak/>
              <w:t xml:space="preserve">UI upon </w:t>
            </w:r>
            <w:r>
              <w:rPr>
                <w:i/>
                <w:iCs/>
              </w:rPr>
              <w:t>selecting</w:t>
            </w:r>
            <w:r w:rsidRPr="00F87CE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</w:t>
            </w:r>
            <w:r w:rsidRPr="00F87CE0">
              <w:rPr>
                <w:i/>
                <w:iCs/>
              </w:rPr>
              <w:t xml:space="preserve"> difficulty</w:t>
            </w:r>
            <w:r>
              <w:rPr>
                <w:i/>
                <w:iCs/>
              </w:rPr>
              <w:t xml:space="preserve"> ^^</w:t>
            </w:r>
            <w:r>
              <w:rPr>
                <w:i/>
                <w:iCs/>
              </w:rPr>
              <w:br/>
            </w:r>
            <w:r>
              <w:rPr>
                <w:i/>
                <w:iCs/>
                <w:noProof/>
              </w:rPr>
              <w:drawing>
                <wp:inline distT="0" distB="0" distL="0" distR="0" wp14:anchorId="19952FBB" wp14:editId="1ACDC51B">
                  <wp:extent cx="2421282" cy="1397453"/>
                  <wp:effectExtent l="0" t="0" r="4445" b="0"/>
                  <wp:docPr id="1053012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01232" name="Picture 10530123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246" cy="14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476C9" w14:textId="7E0B5961" w:rsidR="00F87CE0" w:rsidRDefault="00F87CE0" w:rsidP="00F87CE0">
            <w:pPr>
              <w:rPr>
                <w:i/>
                <w:iCs/>
              </w:rPr>
            </w:pPr>
            <w:r>
              <w:rPr>
                <w:i/>
                <w:iCs/>
              </w:rPr>
              <w:t>UI upon accepting challenge ^^</w:t>
            </w:r>
          </w:p>
          <w:p w14:paraId="65611A84" w14:textId="549F005F" w:rsidR="00F87CE0" w:rsidRPr="00F87CE0" w:rsidRDefault="00F87CE0" w:rsidP="00F87CE0">
            <w:pPr>
              <w:rPr>
                <w:i/>
                <w:iCs/>
              </w:rPr>
            </w:pPr>
            <w:r>
              <w:rPr>
                <w:i/>
                <w:iCs/>
              </w:rPr>
              <w:br/>
            </w:r>
          </w:p>
        </w:tc>
        <w:tc>
          <w:tcPr>
            <w:tcW w:w="4056" w:type="dxa"/>
          </w:tcPr>
          <w:p w14:paraId="59433A01" w14:textId="77777777" w:rsidR="004D5D46" w:rsidRDefault="004D5D46" w:rsidP="005E2931">
            <w:r w:rsidRPr="00C241E3">
              <w:rPr>
                <w:b/>
                <w:bCs/>
              </w:rPr>
              <w:lastRenderedPageBreak/>
              <w:t>Tester name:</w:t>
            </w:r>
            <w:r w:rsidR="00D60D25">
              <w:t xml:space="preserve"> </w:t>
            </w:r>
            <w:r w:rsidR="00513CD0"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03"/>
            </w:tblGrid>
            <w:tr w:rsidR="004D5D46" w14:paraId="624BFDFA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03152277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CD7EA7F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1B3B246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185B499F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241E86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45CB1F17" w14:textId="6C1E2FE3" w:rsidR="004D5D46" w:rsidRDefault="004D5D46" w:rsidP="005E2931">
            <w:r w:rsidRPr="00C241E3">
              <w:rPr>
                <w:b/>
                <w:bCs/>
              </w:rPr>
              <w:t>Observations</w:t>
            </w:r>
            <w:r>
              <w:t>:</w:t>
            </w:r>
            <w:r w:rsidR="00D60D25">
              <w:br/>
            </w:r>
            <w:r w:rsidR="00F87CE0">
              <w:t>Yes everything looks the same.</w:t>
            </w:r>
          </w:p>
        </w:tc>
      </w:tr>
      <w:tr w:rsidR="00DF3774" w14:paraId="56103729" w14:textId="77777777" w:rsidTr="00DF3774">
        <w:tc>
          <w:tcPr>
            <w:tcW w:w="669" w:type="dxa"/>
          </w:tcPr>
          <w:p w14:paraId="40D3E9BF" w14:textId="77777777" w:rsidR="00D60D25" w:rsidRDefault="00513CD0" w:rsidP="00D60D25">
            <w:r>
              <w:t>2</w:t>
            </w:r>
          </w:p>
        </w:tc>
        <w:tc>
          <w:tcPr>
            <w:tcW w:w="1273" w:type="dxa"/>
          </w:tcPr>
          <w:p w14:paraId="1CBB23EC" w14:textId="3CD01B2E" w:rsidR="00D60D25" w:rsidRDefault="00F87CE0" w:rsidP="00D60D25">
            <w:r>
              <w:t>Step Tracking Works in Challenge Mode</w:t>
            </w:r>
          </w:p>
        </w:tc>
        <w:tc>
          <w:tcPr>
            <w:tcW w:w="4422" w:type="dxa"/>
          </w:tcPr>
          <w:p w14:paraId="0E65DEA0" w14:textId="77777777" w:rsidR="00F87CE0" w:rsidRDefault="00F87CE0" w:rsidP="00F87CE0">
            <w:pPr>
              <w:pStyle w:val="ListParagraph"/>
              <w:numPr>
                <w:ilvl w:val="0"/>
                <w:numId w:val="37"/>
              </w:numPr>
            </w:pPr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https://tempehs.github.io/2024SDD-Rayan-AeroFit/records.html</w:t>
              </w:r>
            </w:hyperlink>
          </w:p>
          <w:p w14:paraId="751A468F" w14:textId="3C453A00" w:rsidR="00F87CE0" w:rsidRDefault="00F87CE0" w:rsidP="00F87CE0">
            <w:pPr>
              <w:pStyle w:val="ListParagraph"/>
              <w:numPr>
                <w:ilvl w:val="0"/>
                <w:numId w:val="37"/>
              </w:numPr>
            </w:pPr>
            <w:r>
              <w:t>Select</w:t>
            </w:r>
            <w:r>
              <w:t xml:space="preserve"> </w:t>
            </w:r>
            <w:r>
              <w:t>a</w:t>
            </w:r>
            <w:r>
              <w:t xml:space="preserve"> difficulty of challenge and </w:t>
            </w:r>
            <w:r>
              <w:t>click</w:t>
            </w:r>
            <w:r>
              <w:t xml:space="preserve"> accept</w:t>
            </w:r>
            <w:r>
              <w:t>.</w:t>
            </w:r>
          </w:p>
          <w:p w14:paraId="090FA1BE" w14:textId="27FD945E" w:rsidR="00F87CE0" w:rsidRDefault="00F87CE0" w:rsidP="00F87CE0">
            <w:pPr>
              <w:pStyle w:val="ListParagraph"/>
              <w:numPr>
                <w:ilvl w:val="0"/>
                <w:numId w:val="37"/>
              </w:numPr>
            </w:pPr>
            <w:r>
              <w:t>Begin taking steps.</w:t>
            </w:r>
          </w:p>
          <w:p w14:paraId="763D8A1A" w14:textId="77777777" w:rsidR="00513CD0" w:rsidRDefault="00513CD0" w:rsidP="00F87CE0">
            <w:pPr>
              <w:pStyle w:val="ListParagraph"/>
            </w:pPr>
          </w:p>
        </w:tc>
        <w:tc>
          <w:tcPr>
            <w:tcW w:w="4317" w:type="dxa"/>
          </w:tcPr>
          <w:p w14:paraId="31E7F225" w14:textId="272552A9" w:rsidR="00D60D25" w:rsidRDefault="00513CD0" w:rsidP="00513CD0">
            <w:pPr>
              <w:pStyle w:val="ListParagraph"/>
              <w:numPr>
                <w:ilvl w:val="0"/>
                <w:numId w:val="29"/>
              </w:numPr>
            </w:pPr>
            <w:r>
              <w:t xml:space="preserve">Displayed Step Count </w:t>
            </w:r>
            <w:r w:rsidR="00F87CE0">
              <w:t>decrements with every step</w:t>
            </w:r>
            <w:r>
              <w:t xml:space="preserve"> </w:t>
            </w:r>
            <w:r w:rsidR="00F87CE0">
              <w:t xml:space="preserve">and </w:t>
            </w:r>
            <w:r>
              <w:t xml:space="preserve">mostly correlates with real-life steps. </w:t>
            </w:r>
          </w:p>
          <w:p w14:paraId="2A414218" w14:textId="77777777" w:rsidR="00513CD0" w:rsidRDefault="00513CD0" w:rsidP="00513CD0"/>
        </w:tc>
        <w:tc>
          <w:tcPr>
            <w:tcW w:w="4056" w:type="dxa"/>
          </w:tcPr>
          <w:p w14:paraId="24916597" w14:textId="77777777" w:rsidR="00D60D25" w:rsidRPr="00C241E3" w:rsidRDefault="00D60D25" w:rsidP="00D60D25">
            <w:r w:rsidRPr="00C241E3">
              <w:rPr>
                <w:b/>
                <w:bCs/>
              </w:rPr>
              <w:t>Tester name:</w:t>
            </w:r>
            <w:r w:rsidR="00C241E3">
              <w:rPr>
                <w:b/>
                <w:bCs/>
              </w:rPr>
              <w:t xml:space="preserve"> </w:t>
            </w:r>
            <w:r w:rsidR="00C241E3"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1213"/>
            </w:tblGrid>
            <w:tr w:rsidR="00D60D25" w14:paraId="24F7EF8A" w14:textId="77777777" w:rsidTr="00C241E3">
              <w:tc>
                <w:tcPr>
                  <w:tcW w:w="470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78F327A5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44E452" w14:textId="77777777" w:rsidR="00D60D25" w:rsidRDefault="00D60D25" w:rsidP="00D60D25">
                  <w:r>
                    <w:t>PASS</w:t>
                  </w:r>
                </w:p>
              </w:tc>
            </w:tr>
            <w:tr w:rsidR="00D60D25" w14:paraId="09FC03D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6AD3B20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C22B17" w14:textId="77777777" w:rsidR="00D60D25" w:rsidRDefault="00D60D25" w:rsidP="00D60D25">
                  <w:r>
                    <w:t>FAIL</w:t>
                  </w:r>
                </w:p>
              </w:tc>
            </w:tr>
          </w:tbl>
          <w:p w14:paraId="242C644A" w14:textId="324D96E4" w:rsidR="00C241E3" w:rsidRPr="007246D3" w:rsidRDefault="00D60D25" w:rsidP="00D60D25">
            <w:pPr>
              <w:rPr>
                <w:b/>
                <w:bCs/>
              </w:rPr>
            </w:pPr>
            <w:r w:rsidRPr="00C241E3">
              <w:rPr>
                <w:b/>
                <w:bCs/>
              </w:rPr>
              <w:t>Observations:</w:t>
            </w:r>
            <w:r w:rsidR="007246D3">
              <w:rPr>
                <w:b/>
                <w:bCs/>
              </w:rPr>
              <w:br/>
            </w:r>
            <w:r w:rsidR="00F87CE0">
              <w:t>Step tracking works the same as in the home page</w:t>
            </w:r>
            <w:r w:rsidR="007246D3">
              <w:t xml:space="preserve"> </w:t>
            </w:r>
          </w:p>
        </w:tc>
      </w:tr>
      <w:tr w:rsidR="00DF3774" w14:paraId="0236CBA4" w14:textId="77777777" w:rsidTr="00DF3774">
        <w:tc>
          <w:tcPr>
            <w:tcW w:w="669" w:type="dxa"/>
          </w:tcPr>
          <w:p w14:paraId="4720F649" w14:textId="77777777" w:rsidR="00A20C73" w:rsidRDefault="00A20C73" w:rsidP="00A20C73">
            <w:r>
              <w:t>3</w:t>
            </w:r>
          </w:p>
        </w:tc>
        <w:tc>
          <w:tcPr>
            <w:tcW w:w="1273" w:type="dxa"/>
          </w:tcPr>
          <w:p w14:paraId="569538EB" w14:textId="3043A8F7" w:rsidR="00A20C73" w:rsidRDefault="00F87CE0" w:rsidP="00A20C73">
            <w:r>
              <w:t>Timer is accurate and works</w:t>
            </w:r>
            <w:r w:rsidR="00A20C73">
              <w:br/>
            </w:r>
            <w:r w:rsidR="00A20C73">
              <w:br/>
            </w:r>
            <w:r w:rsidR="00A20C73">
              <w:br/>
            </w:r>
          </w:p>
        </w:tc>
        <w:tc>
          <w:tcPr>
            <w:tcW w:w="4422" w:type="dxa"/>
          </w:tcPr>
          <w:p w14:paraId="63B6F58A" w14:textId="77777777" w:rsidR="00F87CE0" w:rsidRDefault="00F87CE0" w:rsidP="00F87CE0">
            <w:pPr>
              <w:pStyle w:val="ListParagraph"/>
              <w:numPr>
                <w:ilvl w:val="0"/>
                <w:numId w:val="38"/>
              </w:numPr>
            </w:pPr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https://tempehs.github.io/2024SDD-Rayan-AeroFit/records.html</w:t>
              </w:r>
            </w:hyperlink>
          </w:p>
          <w:p w14:paraId="3801A17B" w14:textId="133C47D3" w:rsidR="00F87CE0" w:rsidRDefault="00F87CE0" w:rsidP="00F87CE0">
            <w:pPr>
              <w:pStyle w:val="ListParagraph"/>
              <w:numPr>
                <w:ilvl w:val="0"/>
                <w:numId w:val="38"/>
              </w:numPr>
            </w:pPr>
            <w:r>
              <w:t>Get a timer out to measure accuracy of time.</w:t>
            </w:r>
          </w:p>
          <w:p w14:paraId="59FDC313" w14:textId="77777777" w:rsidR="00A20C73" w:rsidRDefault="00F87CE0" w:rsidP="00F87CE0">
            <w:pPr>
              <w:pStyle w:val="ListParagraph"/>
              <w:numPr>
                <w:ilvl w:val="0"/>
                <w:numId w:val="38"/>
              </w:numPr>
            </w:pPr>
            <w:r>
              <w:t xml:space="preserve">Select a difficulty of </w:t>
            </w:r>
            <w:r>
              <w:t>challenge.</w:t>
            </w:r>
          </w:p>
          <w:p w14:paraId="5716485C" w14:textId="177F13A0" w:rsidR="00F87CE0" w:rsidRDefault="00F87CE0" w:rsidP="00F87CE0">
            <w:pPr>
              <w:pStyle w:val="ListParagraph"/>
              <w:numPr>
                <w:ilvl w:val="0"/>
                <w:numId w:val="38"/>
              </w:numPr>
            </w:pPr>
            <w:r>
              <w:t xml:space="preserve">Set </w:t>
            </w:r>
            <w:r w:rsidR="00DF3774">
              <w:t xml:space="preserve">your </w:t>
            </w:r>
            <w:r>
              <w:t xml:space="preserve">timer to the </w:t>
            </w:r>
            <w:r w:rsidR="00DF3774">
              <w:t xml:space="preserve">displayed challenge </w:t>
            </w:r>
            <w:proofErr w:type="gramStart"/>
            <w:r w:rsidR="00DF3774">
              <w:t>time</w:t>
            </w:r>
            <w:proofErr w:type="gramEnd"/>
          </w:p>
          <w:p w14:paraId="44ADDA59" w14:textId="77777777" w:rsidR="00DF3774" w:rsidRDefault="00DF3774" w:rsidP="00DF3774">
            <w:p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5FD2FB9" wp14:editId="6283B192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27554</wp:posOffset>
                  </wp:positionV>
                  <wp:extent cx="1450975" cy="706755"/>
                  <wp:effectExtent l="0" t="0" r="0" b="4445"/>
                  <wp:wrapSquare wrapText="bothSides"/>
                  <wp:docPr id="20009653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65326" name="Picture 200096532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B8662B" w14:textId="77777777" w:rsidR="00DF3774" w:rsidRDefault="00DF3774" w:rsidP="00DF3774">
            <w:pPr>
              <w:ind w:left="360"/>
            </w:pPr>
          </w:p>
          <w:p w14:paraId="4C32F4B1" w14:textId="77777777" w:rsidR="00DF3774" w:rsidRDefault="00DF3774" w:rsidP="00DF3774">
            <w:pPr>
              <w:ind w:left="360"/>
            </w:pPr>
          </w:p>
          <w:p w14:paraId="4D10BE68" w14:textId="77777777" w:rsidR="00DF3774" w:rsidRDefault="00DF3774" w:rsidP="00DF3774">
            <w:pPr>
              <w:ind w:left="360"/>
            </w:pPr>
          </w:p>
          <w:p w14:paraId="4F2FD17B" w14:textId="77777777" w:rsidR="00DF3774" w:rsidRDefault="00DF3774" w:rsidP="00DF3774">
            <w:pPr>
              <w:ind w:left="360"/>
            </w:pPr>
          </w:p>
          <w:p w14:paraId="0B2A92F3" w14:textId="6107C74D" w:rsidR="00DF3774" w:rsidRDefault="00DF3774" w:rsidP="00DF3774">
            <w:pPr>
              <w:pStyle w:val="ListParagraph"/>
              <w:numPr>
                <w:ilvl w:val="0"/>
                <w:numId w:val="38"/>
              </w:numPr>
            </w:pPr>
            <w:r>
              <w:t>At the same time, click</w:t>
            </w:r>
            <w:r w:rsidR="00F87CE0">
              <w:t xml:space="preserve"> accept and start the timer</w:t>
            </w:r>
          </w:p>
        </w:tc>
        <w:tc>
          <w:tcPr>
            <w:tcW w:w="4317" w:type="dxa"/>
          </w:tcPr>
          <w:p w14:paraId="7B542235" w14:textId="51D4CDEF" w:rsidR="00A20C73" w:rsidRDefault="00DF3774" w:rsidP="00A20C73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>Both timers go off at relatively same time</w:t>
            </w:r>
          </w:p>
        </w:tc>
        <w:tc>
          <w:tcPr>
            <w:tcW w:w="4056" w:type="dxa"/>
          </w:tcPr>
          <w:p w14:paraId="65B1325A" w14:textId="77777777" w:rsidR="00A20C73" w:rsidRPr="00C241E3" w:rsidRDefault="00A20C73" w:rsidP="00A20C73">
            <w:r w:rsidRPr="00C241E3">
              <w:rPr>
                <w:b/>
                <w:bCs/>
              </w:rPr>
              <w:t>Tester name:</w:t>
            </w:r>
            <w:r>
              <w:rPr>
                <w:b/>
                <w:bCs/>
              </w:rPr>
              <w:t xml:space="preserve"> </w:t>
            </w:r>
            <w:r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1213"/>
            </w:tblGrid>
            <w:tr w:rsidR="00A20C73" w14:paraId="322928F6" w14:textId="77777777" w:rsidTr="0078313C">
              <w:tc>
                <w:tcPr>
                  <w:tcW w:w="470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59E5A480" w14:textId="77777777" w:rsidR="00A20C73" w:rsidRDefault="00A20C73" w:rsidP="00A20C7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E49B5D" w14:textId="77777777" w:rsidR="00A20C73" w:rsidRDefault="00A20C73" w:rsidP="00A20C73">
                  <w:r>
                    <w:t>PASS</w:t>
                  </w:r>
                </w:p>
              </w:tc>
            </w:tr>
            <w:tr w:rsidR="00A20C73" w14:paraId="07140302" w14:textId="77777777" w:rsidTr="0078313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015279A" w14:textId="77777777" w:rsidR="00A20C73" w:rsidRDefault="00A20C73" w:rsidP="00A20C7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9D2EA9" w14:textId="77777777" w:rsidR="00A20C73" w:rsidRDefault="00A20C73" w:rsidP="00A20C73">
                  <w:r>
                    <w:t>FAIL</w:t>
                  </w:r>
                </w:p>
              </w:tc>
            </w:tr>
          </w:tbl>
          <w:p w14:paraId="25C40FB6" w14:textId="77777777" w:rsidR="00A20C73" w:rsidRDefault="00A20C73" w:rsidP="00A20C73">
            <w:pPr>
              <w:rPr>
                <w:b/>
                <w:bCs/>
              </w:rPr>
            </w:pPr>
            <w:r w:rsidRPr="00C241E3">
              <w:rPr>
                <w:b/>
                <w:bCs/>
              </w:rPr>
              <w:t>Observations:</w:t>
            </w:r>
          </w:p>
          <w:p w14:paraId="6D35730B" w14:textId="4E918A37" w:rsidR="00DF3774" w:rsidRPr="00DF3774" w:rsidRDefault="00DF3774" w:rsidP="00A20C73">
            <w:r>
              <w:t>Both timers went off at the same time, time is accurate.</w:t>
            </w:r>
          </w:p>
          <w:p w14:paraId="6D9B847E" w14:textId="1762D04A" w:rsidR="00A20C73" w:rsidRPr="007246D3" w:rsidRDefault="00DF3774" w:rsidP="00A20C73">
            <w:r>
              <w:rPr>
                <w:noProof/>
              </w:rPr>
              <w:drawing>
                <wp:inline distT="0" distB="0" distL="0" distR="0" wp14:anchorId="44DD6EBD" wp14:editId="096AD540">
                  <wp:extent cx="2385391" cy="604299"/>
                  <wp:effectExtent l="0" t="0" r="2540" b="5715"/>
                  <wp:docPr id="1749508728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08728" name="Picture 7" descr="A screen shot of a computer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221" cy="63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1C5142" wp14:editId="2005611A">
                  <wp:extent cx="2436743" cy="532834"/>
                  <wp:effectExtent l="0" t="0" r="1905" b="635"/>
                  <wp:docPr id="213293534" name="Picture 6" descr="A black rectangular object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93534" name="Picture 6" descr="A black rectangular object with white 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465" cy="53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6D3">
              <w:t xml:space="preserve"> </w:t>
            </w:r>
          </w:p>
        </w:tc>
      </w:tr>
    </w:tbl>
    <w:p w14:paraId="16699C59" w14:textId="77777777" w:rsidR="004D5D46" w:rsidRPr="00713891" w:rsidRDefault="004D5D46" w:rsidP="004D5D46">
      <w:r>
        <w:t>Tip: Write step-by-step, detailed but concise instructions on how to test the feature.</w:t>
      </w:r>
    </w:p>
    <w:p w14:paraId="6C9FB7AE" w14:textId="77777777" w:rsidR="004D5D46" w:rsidRDefault="004D5D46"/>
    <w:sectPr w:rsidR="004D5D46" w:rsidSect="009A624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B6D1" w14:textId="77777777" w:rsidR="009A624D" w:rsidRDefault="009A624D">
      <w:pPr>
        <w:spacing w:line="240" w:lineRule="auto"/>
      </w:pPr>
      <w:r>
        <w:separator/>
      </w:r>
    </w:p>
  </w:endnote>
  <w:endnote w:type="continuationSeparator" w:id="0">
    <w:p w14:paraId="6B343867" w14:textId="77777777" w:rsidR="009A624D" w:rsidRDefault="009A6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E3BC" w14:textId="77777777" w:rsidR="009A624D" w:rsidRDefault="009A624D">
      <w:pPr>
        <w:spacing w:line="240" w:lineRule="auto"/>
      </w:pPr>
      <w:r>
        <w:separator/>
      </w:r>
    </w:p>
  </w:footnote>
  <w:footnote w:type="continuationSeparator" w:id="0">
    <w:p w14:paraId="67F51B2E" w14:textId="77777777" w:rsidR="009A624D" w:rsidRDefault="009A6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7310F"/>
    <w:multiLevelType w:val="hybridMultilevel"/>
    <w:tmpl w:val="6CAA344E"/>
    <w:lvl w:ilvl="0" w:tplc="D750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5859"/>
    <w:multiLevelType w:val="hybridMultilevel"/>
    <w:tmpl w:val="EB90B790"/>
    <w:lvl w:ilvl="0" w:tplc="C014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656BF8"/>
    <w:multiLevelType w:val="hybridMultilevel"/>
    <w:tmpl w:val="02666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AA6950"/>
    <w:multiLevelType w:val="hybridMultilevel"/>
    <w:tmpl w:val="9DE85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1F93"/>
    <w:multiLevelType w:val="hybridMultilevel"/>
    <w:tmpl w:val="F288CD9C"/>
    <w:lvl w:ilvl="0" w:tplc="EA4AC5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90399"/>
    <w:multiLevelType w:val="hybridMultilevel"/>
    <w:tmpl w:val="6FEE8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EAA"/>
    <w:multiLevelType w:val="hybridMultilevel"/>
    <w:tmpl w:val="9DE8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673174"/>
    <w:multiLevelType w:val="hybridMultilevel"/>
    <w:tmpl w:val="28440E84"/>
    <w:lvl w:ilvl="0" w:tplc="031E1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D10B6"/>
    <w:multiLevelType w:val="hybridMultilevel"/>
    <w:tmpl w:val="52060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A1A8B"/>
    <w:multiLevelType w:val="hybridMultilevel"/>
    <w:tmpl w:val="51E0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C352251"/>
    <w:multiLevelType w:val="hybridMultilevel"/>
    <w:tmpl w:val="E1F65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455D3"/>
    <w:multiLevelType w:val="hybridMultilevel"/>
    <w:tmpl w:val="E6DA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519D"/>
    <w:multiLevelType w:val="hybridMultilevel"/>
    <w:tmpl w:val="9DE85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F17EF"/>
    <w:multiLevelType w:val="hybridMultilevel"/>
    <w:tmpl w:val="4F0AB2AC"/>
    <w:lvl w:ilvl="0" w:tplc="A13853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533777"/>
    <w:multiLevelType w:val="hybridMultilevel"/>
    <w:tmpl w:val="81B81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1101B"/>
    <w:multiLevelType w:val="hybridMultilevel"/>
    <w:tmpl w:val="F2F65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C117DB3"/>
    <w:multiLevelType w:val="hybridMultilevel"/>
    <w:tmpl w:val="B1906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B4BD5"/>
    <w:multiLevelType w:val="hybridMultilevel"/>
    <w:tmpl w:val="C574A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91237">
    <w:abstractNumId w:val="6"/>
  </w:num>
  <w:num w:numId="2" w16cid:durableId="1210265113">
    <w:abstractNumId w:val="21"/>
  </w:num>
  <w:num w:numId="3" w16cid:durableId="1260748200">
    <w:abstractNumId w:val="8"/>
  </w:num>
  <w:num w:numId="4" w16cid:durableId="63453632">
    <w:abstractNumId w:val="23"/>
  </w:num>
  <w:num w:numId="5" w16cid:durableId="1185363551">
    <w:abstractNumId w:val="22"/>
  </w:num>
  <w:num w:numId="6" w16cid:durableId="432671751">
    <w:abstractNumId w:val="30"/>
  </w:num>
  <w:num w:numId="7" w16cid:durableId="1037896971">
    <w:abstractNumId w:val="35"/>
  </w:num>
  <w:num w:numId="8" w16cid:durableId="2076731485">
    <w:abstractNumId w:val="25"/>
  </w:num>
  <w:num w:numId="9" w16cid:durableId="1484542211">
    <w:abstractNumId w:val="3"/>
  </w:num>
  <w:num w:numId="10" w16cid:durableId="317460355">
    <w:abstractNumId w:val="4"/>
  </w:num>
  <w:num w:numId="11" w16cid:durableId="401609698">
    <w:abstractNumId w:val="10"/>
  </w:num>
  <w:num w:numId="12" w16cid:durableId="1113479552">
    <w:abstractNumId w:val="0"/>
  </w:num>
  <w:num w:numId="13" w16cid:durableId="1760520601">
    <w:abstractNumId w:val="33"/>
  </w:num>
  <w:num w:numId="14" w16cid:durableId="1733894434">
    <w:abstractNumId w:val="24"/>
  </w:num>
  <w:num w:numId="15" w16cid:durableId="1720518114">
    <w:abstractNumId w:val="14"/>
  </w:num>
  <w:num w:numId="16" w16cid:durableId="1391615099">
    <w:abstractNumId w:val="31"/>
  </w:num>
  <w:num w:numId="17" w16cid:durableId="1726755063">
    <w:abstractNumId w:val="13"/>
  </w:num>
  <w:num w:numId="18" w16cid:durableId="708457030">
    <w:abstractNumId w:val="17"/>
  </w:num>
  <w:num w:numId="19" w16cid:durableId="1541168858">
    <w:abstractNumId w:val="7"/>
  </w:num>
  <w:num w:numId="20" w16cid:durableId="1168710744">
    <w:abstractNumId w:val="5"/>
  </w:num>
  <w:num w:numId="21" w16cid:durableId="994724584">
    <w:abstractNumId w:val="1"/>
  </w:num>
  <w:num w:numId="22" w16cid:durableId="1475216465">
    <w:abstractNumId w:val="29"/>
  </w:num>
  <w:num w:numId="23" w16cid:durableId="1879704227">
    <w:abstractNumId w:val="16"/>
  </w:num>
  <w:num w:numId="24" w16cid:durableId="843474008">
    <w:abstractNumId w:val="32"/>
  </w:num>
  <w:num w:numId="25" w16cid:durableId="1590263658">
    <w:abstractNumId w:val="37"/>
  </w:num>
  <w:num w:numId="26" w16cid:durableId="1504080746">
    <w:abstractNumId w:val="12"/>
  </w:num>
  <w:num w:numId="27" w16cid:durableId="1937320840">
    <w:abstractNumId w:val="19"/>
  </w:num>
  <w:num w:numId="28" w16cid:durableId="1005665289">
    <w:abstractNumId w:val="2"/>
  </w:num>
  <w:num w:numId="29" w16cid:durableId="406802617">
    <w:abstractNumId w:val="9"/>
  </w:num>
  <w:num w:numId="30" w16cid:durableId="174195469">
    <w:abstractNumId w:val="20"/>
  </w:num>
  <w:num w:numId="31" w16cid:durableId="184877832">
    <w:abstractNumId w:val="34"/>
  </w:num>
  <w:num w:numId="32" w16cid:durableId="418714145">
    <w:abstractNumId w:val="15"/>
  </w:num>
  <w:num w:numId="33" w16cid:durableId="1146896431">
    <w:abstractNumId w:val="18"/>
  </w:num>
  <w:num w:numId="34" w16cid:durableId="1094595966">
    <w:abstractNumId w:val="36"/>
  </w:num>
  <w:num w:numId="35" w16cid:durableId="1695155899">
    <w:abstractNumId w:val="27"/>
  </w:num>
  <w:num w:numId="36" w16cid:durableId="481629221">
    <w:abstractNumId w:val="26"/>
  </w:num>
  <w:num w:numId="37" w16cid:durableId="679477506">
    <w:abstractNumId w:val="28"/>
  </w:num>
  <w:num w:numId="38" w16cid:durableId="2119178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13"/>
    <w:rsid w:val="00015B2A"/>
    <w:rsid w:val="00036375"/>
    <w:rsid w:val="00056C2E"/>
    <w:rsid w:val="00061BB0"/>
    <w:rsid w:val="00092F29"/>
    <w:rsid w:val="000F4FB8"/>
    <w:rsid w:val="0012008A"/>
    <w:rsid w:val="001E302F"/>
    <w:rsid w:val="002F4F34"/>
    <w:rsid w:val="00347D23"/>
    <w:rsid w:val="003B2446"/>
    <w:rsid w:val="0044074C"/>
    <w:rsid w:val="004D5D46"/>
    <w:rsid w:val="00513CD0"/>
    <w:rsid w:val="006252C7"/>
    <w:rsid w:val="006B6113"/>
    <w:rsid w:val="006C7A93"/>
    <w:rsid w:val="00713891"/>
    <w:rsid w:val="007246D3"/>
    <w:rsid w:val="00724BBE"/>
    <w:rsid w:val="00732ECA"/>
    <w:rsid w:val="008266E9"/>
    <w:rsid w:val="008F0994"/>
    <w:rsid w:val="009067BC"/>
    <w:rsid w:val="009A624D"/>
    <w:rsid w:val="009C4AFB"/>
    <w:rsid w:val="00A20C73"/>
    <w:rsid w:val="00A9462B"/>
    <w:rsid w:val="00AA316A"/>
    <w:rsid w:val="00AF592C"/>
    <w:rsid w:val="00B80802"/>
    <w:rsid w:val="00BB6165"/>
    <w:rsid w:val="00C241E3"/>
    <w:rsid w:val="00D37EDE"/>
    <w:rsid w:val="00D46822"/>
    <w:rsid w:val="00D60D25"/>
    <w:rsid w:val="00DE51EC"/>
    <w:rsid w:val="00DF3774"/>
    <w:rsid w:val="00E27286"/>
    <w:rsid w:val="00F273F4"/>
    <w:rsid w:val="00F30BCE"/>
    <w:rsid w:val="00F763F0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FAD72"/>
  <w15:docId w15:val="{8A5CA69F-5202-064A-ADC2-7F21FF09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ehs.github.io/2024SDD-Rayan-AeroFit/records.html" TargetMode="External"/><Relationship Id="rId13" Type="http://schemas.openxmlformats.org/officeDocument/2006/relationships/hyperlink" Target="https://tempehs.github.io/2024SDD-Rayan-AeroFit/record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mpehs.github.io/2024SDD-Rayan-AeroFit/record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anrashid/Downloads/AeroFit%20UAT_TestPlan%200.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AeroFit UAT_TestPlan 0.1.3.dotx</Template>
  <TotalTime>22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</dc:creator>
  <cp:lastModifiedBy>Rayan Rashid</cp:lastModifiedBy>
  <cp:revision>1</cp:revision>
  <dcterms:created xsi:type="dcterms:W3CDTF">2024-02-27T05:14:00Z</dcterms:created>
  <dcterms:modified xsi:type="dcterms:W3CDTF">2024-02-27T05:55:00Z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